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440C" w14:textId="119C2EDB" w:rsidR="00581933" w:rsidRPr="00167169" w:rsidRDefault="000871D7" w:rsidP="007771D4">
      <w:pPr>
        <w:pStyle w:val="ZPNzevprce"/>
        <w:rPr>
          <w:noProof/>
        </w:rPr>
      </w:pPr>
      <w:r w:rsidRPr="00167169">
        <w:rPr>
          <w:noProof/>
        </w:rPr>
        <w:t>Využitie neurónových sietí na prácu s dátami o filmoch</w:t>
      </w:r>
    </w:p>
    <w:p w14:paraId="332E56E7" w14:textId="1DDD6087" w:rsidR="00581933" w:rsidRPr="00167169" w:rsidRDefault="000871D7" w:rsidP="00581933">
      <w:pPr>
        <w:pStyle w:val="ZPTypprce"/>
        <w:rPr>
          <w:noProof/>
        </w:rPr>
      </w:pPr>
      <w:r w:rsidRPr="00167169">
        <w:rPr>
          <w:noProof/>
        </w:rPr>
        <w:t>Semestrálny projekt ENC-NS</w:t>
      </w:r>
    </w:p>
    <w:p w14:paraId="13C8ADE4" w14:textId="02DF73DA" w:rsidR="00581933" w:rsidRPr="00167169" w:rsidRDefault="000871D7" w:rsidP="4560DC3B">
      <w:pPr>
        <w:pStyle w:val="ZPOdsazennadpisy"/>
        <w:jc w:val="center"/>
        <w:rPr>
          <w:noProof/>
        </w:rPr>
      </w:pPr>
      <w:r w:rsidRPr="00167169">
        <w:rPr>
          <w:noProof/>
        </w:rPr>
        <w:t xml:space="preserve"> </w:t>
      </w:r>
    </w:p>
    <w:p w14:paraId="4E850DFC" w14:textId="142860D9" w:rsidR="007771D4" w:rsidRPr="00167169" w:rsidRDefault="007771D4" w:rsidP="115093C3">
      <w:pPr>
        <w:pStyle w:val="ZPJmnaastnk"/>
        <w:jc w:val="center"/>
        <w:rPr>
          <w:noProof/>
        </w:rPr>
      </w:pPr>
      <w:r w:rsidRPr="00167169">
        <w:rPr>
          <w:noProof/>
        </w:rPr>
        <w:t>Bc. Zuzana Lysová, Bc. Pavel Bulín</w:t>
      </w:r>
      <w:r w:rsidR="50CF2A65" w:rsidRPr="00167169">
        <w:rPr>
          <w:noProof/>
        </w:rPr>
        <w:t xml:space="preserve"> </w:t>
      </w:r>
    </w:p>
    <w:p w14:paraId="0DF6F526" w14:textId="007B788C" w:rsidR="115093C3" w:rsidRPr="00167169" w:rsidRDefault="115093C3" w:rsidP="115093C3">
      <w:pPr>
        <w:pStyle w:val="ZPJmnaastnk"/>
        <w:jc w:val="center"/>
        <w:rPr>
          <w:noProof/>
        </w:rPr>
      </w:pPr>
    </w:p>
    <w:p w14:paraId="42A4D41F" w14:textId="77777777" w:rsidR="004E47D2" w:rsidRDefault="000712F6" w:rsidP="000712F6">
      <w:pPr>
        <w:pStyle w:val="ZPNadpisObsah"/>
        <w:rPr>
          <w:noProof/>
        </w:rPr>
      </w:pPr>
      <w:r w:rsidRPr="00167169">
        <w:rPr>
          <w:noProof/>
        </w:rPr>
        <w:lastRenderedPageBreak/>
        <w:t>Obsah</w:t>
      </w:r>
      <w:r w:rsidRPr="00167169">
        <w:rPr>
          <w:bCs/>
          <w:noProof/>
          <w:sz w:val="24"/>
          <w:szCs w:val="24"/>
        </w:rPr>
        <w:t xml:space="preserve"> </w:t>
      </w:r>
      <w:r w:rsidR="0022695D" w:rsidRPr="00167169">
        <w:rPr>
          <w:bCs/>
          <w:noProof/>
          <w:sz w:val="24"/>
          <w:szCs w:val="24"/>
        </w:rPr>
        <w:fldChar w:fldCharType="begin"/>
      </w:r>
      <w:r w:rsidR="0022695D" w:rsidRPr="00167169">
        <w:rPr>
          <w:noProof/>
        </w:rPr>
        <w:instrText xml:space="preserve"> TOC \t "ZP: Hlavní nadpis;1;ZP: Podsekce;3;ZP: Hlavní nadpis -- přílohy;1;ZP: Sekce;2" </w:instrText>
      </w:r>
      <w:r w:rsidR="0022695D" w:rsidRPr="00167169">
        <w:rPr>
          <w:bCs/>
          <w:noProof/>
          <w:sz w:val="24"/>
          <w:szCs w:val="24"/>
        </w:rPr>
        <w:fldChar w:fldCharType="separate"/>
      </w:r>
    </w:p>
    <w:p w14:paraId="486A7D55" w14:textId="7B7A26BA" w:rsidR="004E47D2" w:rsidRDefault="004E47D2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  <w:tab/>
      </w:r>
      <w:r>
        <w:t>Úvod a cíl</w:t>
      </w:r>
      <w:r>
        <w:tab/>
      </w:r>
      <w:r>
        <w:fldChar w:fldCharType="begin"/>
      </w:r>
      <w:r>
        <w:instrText xml:space="preserve"> PAGEREF _Toc156833987 \h </w:instrText>
      </w:r>
      <w:r>
        <w:fldChar w:fldCharType="separate"/>
      </w:r>
      <w:r>
        <w:t>5</w:t>
      </w:r>
      <w:r>
        <w:fldChar w:fldCharType="end"/>
      </w:r>
    </w:p>
    <w:p w14:paraId="3856F813" w14:textId="75E0ABD9" w:rsidR="004E47D2" w:rsidRDefault="004E47D2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  <w:tab/>
      </w:r>
      <w:r>
        <w:t>Teoretický základ</w:t>
      </w:r>
      <w:r>
        <w:tab/>
      </w:r>
      <w:r>
        <w:fldChar w:fldCharType="begin"/>
      </w:r>
      <w:r>
        <w:instrText xml:space="preserve"> PAGEREF _Toc156833988 \h </w:instrText>
      </w:r>
      <w:r>
        <w:fldChar w:fldCharType="separate"/>
      </w:r>
      <w:r>
        <w:t>6</w:t>
      </w:r>
      <w:r>
        <w:fldChar w:fldCharType="end"/>
      </w:r>
    </w:p>
    <w:p w14:paraId="7B77D4B4" w14:textId="6255137C" w:rsidR="004E47D2" w:rsidRDefault="004E47D2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  <w:tab/>
      </w:r>
      <w:r>
        <w:t>Data</w:t>
      </w:r>
      <w:r>
        <w:tab/>
      </w:r>
      <w:r>
        <w:fldChar w:fldCharType="begin"/>
      </w:r>
      <w:r>
        <w:instrText xml:space="preserve"> PAGEREF _Toc156833989 \h </w:instrText>
      </w:r>
      <w:r>
        <w:fldChar w:fldCharType="separate"/>
      </w:r>
      <w:r>
        <w:t>7</w:t>
      </w:r>
      <w:r>
        <w:fldChar w:fldCharType="end"/>
      </w:r>
    </w:p>
    <w:p w14:paraId="3F27FB7F" w14:textId="0777E246" w:rsidR="004E47D2" w:rsidRDefault="004E47D2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  <w:tab/>
      </w:r>
      <w:r>
        <w:t>Vypracování</w:t>
      </w:r>
      <w:r>
        <w:tab/>
      </w:r>
      <w:r>
        <w:fldChar w:fldCharType="begin"/>
      </w:r>
      <w:r>
        <w:instrText xml:space="preserve"> PAGEREF _Toc156833990 \h </w:instrText>
      </w:r>
      <w:r>
        <w:fldChar w:fldCharType="separate"/>
      </w:r>
      <w:r>
        <w:t>8</w:t>
      </w:r>
      <w:r>
        <w:fldChar w:fldCharType="end"/>
      </w:r>
    </w:p>
    <w:p w14:paraId="7BE80595" w14:textId="627AE2A5" w:rsidR="004E47D2" w:rsidRDefault="004E47D2">
      <w:pPr>
        <w:pStyle w:val="Obsah2"/>
        <w:rPr>
          <w:rFonts w:asciiTheme="minorHAnsi" w:eastAsiaTheme="minorEastAsia" w:hAnsiTheme="minorHAnsi" w:cstheme="minorBidi"/>
          <w:iCs w:val="0"/>
          <w:kern w:val="2"/>
          <w14:ligatures w14:val="standardContextual"/>
        </w:rPr>
      </w:pPr>
      <w:r>
        <w:t>4.1</w:t>
      </w:r>
      <w:r>
        <w:rPr>
          <w:rFonts w:asciiTheme="minorHAnsi" w:eastAsiaTheme="minorEastAsia" w:hAnsiTheme="minorHAnsi" w:cstheme="minorBidi"/>
          <w:iCs w:val="0"/>
          <w:kern w:val="2"/>
          <w14:ligatures w14:val="standardContextual"/>
        </w:rPr>
        <w:tab/>
      </w:r>
      <w:r>
        <w:t>Analýza a zpracování dat</w:t>
      </w:r>
      <w:r>
        <w:tab/>
      </w:r>
      <w:r>
        <w:fldChar w:fldCharType="begin"/>
      </w:r>
      <w:r>
        <w:instrText xml:space="preserve"> PAGEREF _Toc156833991 \h </w:instrText>
      </w:r>
      <w:r>
        <w:fldChar w:fldCharType="separate"/>
      </w:r>
      <w:r>
        <w:t>8</w:t>
      </w:r>
      <w:r>
        <w:fldChar w:fldCharType="end"/>
      </w:r>
    </w:p>
    <w:p w14:paraId="0F2B2C27" w14:textId="3CD7F5EC" w:rsidR="004E47D2" w:rsidRDefault="004E47D2">
      <w:pPr>
        <w:pStyle w:val="Obsah2"/>
        <w:rPr>
          <w:rFonts w:asciiTheme="minorHAnsi" w:eastAsiaTheme="minorEastAsia" w:hAnsiTheme="minorHAnsi" w:cstheme="minorBidi"/>
          <w:iCs w:val="0"/>
          <w:kern w:val="2"/>
          <w14:ligatures w14:val="standardContextual"/>
        </w:rPr>
      </w:pPr>
      <w:r>
        <w:t>4.2</w:t>
      </w:r>
      <w:r>
        <w:rPr>
          <w:rFonts w:asciiTheme="minorHAnsi" w:eastAsiaTheme="minorEastAsia" w:hAnsiTheme="minorHAnsi" w:cstheme="minorBidi"/>
          <w:iCs w:val="0"/>
          <w:kern w:val="2"/>
          <w14:ligatures w14:val="standardContextual"/>
        </w:rPr>
        <w:tab/>
      </w:r>
      <w:r>
        <w:t>První model</w:t>
      </w:r>
      <w:r>
        <w:tab/>
      </w:r>
      <w:r>
        <w:fldChar w:fldCharType="begin"/>
      </w:r>
      <w:r>
        <w:instrText xml:space="preserve"> PAGEREF _Toc156833992 \h </w:instrText>
      </w:r>
      <w:r>
        <w:fldChar w:fldCharType="separate"/>
      </w:r>
      <w:r>
        <w:t>12</w:t>
      </w:r>
      <w:r>
        <w:fldChar w:fldCharType="end"/>
      </w:r>
    </w:p>
    <w:p w14:paraId="064993F0" w14:textId="6431CD3F" w:rsidR="004E47D2" w:rsidRDefault="004E47D2">
      <w:pPr>
        <w:pStyle w:val="Obsah2"/>
        <w:rPr>
          <w:rFonts w:asciiTheme="minorHAnsi" w:eastAsiaTheme="minorEastAsia" w:hAnsiTheme="minorHAnsi" w:cstheme="minorBidi"/>
          <w:iCs w:val="0"/>
          <w:kern w:val="2"/>
          <w14:ligatures w14:val="standardContextual"/>
        </w:rPr>
      </w:pPr>
      <w:r>
        <w:t>4.3</w:t>
      </w:r>
      <w:r>
        <w:rPr>
          <w:rFonts w:asciiTheme="minorHAnsi" w:eastAsiaTheme="minorEastAsia" w:hAnsiTheme="minorHAnsi" w:cstheme="minorBidi"/>
          <w:iCs w:val="0"/>
          <w:kern w:val="2"/>
          <w14:ligatures w14:val="standardContextual"/>
        </w:rPr>
        <w:tab/>
      </w:r>
      <w:r>
        <w:t>Druhý model</w:t>
      </w:r>
      <w:r>
        <w:tab/>
      </w:r>
      <w:r>
        <w:fldChar w:fldCharType="begin"/>
      </w:r>
      <w:r>
        <w:instrText xml:space="preserve"> PAGEREF _Toc156833993 \h </w:instrText>
      </w:r>
      <w:r>
        <w:fldChar w:fldCharType="separate"/>
      </w:r>
      <w:r>
        <w:t>12</w:t>
      </w:r>
      <w:r>
        <w:fldChar w:fldCharType="end"/>
      </w:r>
    </w:p>
    <w:p w14:paraId="4FBD0167" w14:textId="32A7F4A2" w:rsidR="004E47D2" w:rsidRDefault="004E47D2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  <w:tab/>
      </w:r>
      <w:r>
        <w:t>Závěr</w:t>
      </w:r>
      <w:r>
        <w:tab/>
      </w:r>
      <w:r>
        <w:fldChar w:fldCharType="begin"/>
      </w:r>
      <w:r>
        <w:instrText xml:space="preserve"> PAGEREF _Toc156833994 \h </w:instrText>
      </w:r>
      <w:r>
        <w:fldChar w:fldCharType="separate"/>
      </w:r>
      <w:r>
        <w:t>13</w:t>
      </w:r>
      <w:r>
        <w:fldChar w:fldCharType="end"/>
      </w:r>
    </w:p>
    <w:p w14:paraId="20EBB47F" w14:textId="10B49779" w:rsidR="004E47D2" w:rsidRDefault="004E47D2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</w:pPr>
      <w:r>
        <w:t>6</w:t>
      </w:r>
      <w:r>
        <w:rPr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  <w:tab/>
      </w:r>
      <w:r>
        <w:t>Literatúra</w:t>
      </w:r>
      <w:r>
        <w:tab/>
      </w:r>
      <w:r>
        <w:fldChar w:fldCharType="begin"/>
      </w:r>
      <w:r>
        <w:instrText xml:space="preserve"> PAGEREF _Toc156833995 \h </w:instrText>
      </w:r>
      <w:r>
        <w:fldChar w:fldCharType="separate"/>
      </w:r>
      <w:r>
        <w:t>14</w:t>
      </w:r>
      <w:r>
        <w:fldChar w:fldCharType="end"/>
      </w:r>
    </w:p>
    <w:p w14:paraId="54678B31" w14:textId="6EB53ABC" w:rsidR="0064155A" w:rsidRPr="00167169" w:rsidRDefault="0022695D" w:rsidP="00B638EC">
      <w:pPr>
        <w:pStyle w:val="ZPNadpisObsah"/>
        <w:rPr>
          <w:noProof/>
        </w:rPr>
      </w:pPr>
      <w:r w:rsidRPr="00167169">
        <w:rPr>
          <w:noProof/>
        </w:rPr>
        <w:lastRenderedPageBreak/>
        <w:fldChar w:fldCharType="end"/>
      </w:r>
      <w:r w:rsidR="000871D7" w:rsidRPr="00167169">
        <w:rPr>
          <w:noProof/>
        </w:rPr>
        <w:t>Zoznam tabuliek</w:t>
      </w:r>
    </w:p>
    <w:p w14:paraId="0216B8EB" w14:textId="77777777" w:rsidR="000E1314" w:rsidRPr="00167169" w:rsidRDefault="000E1314" w:rsidP="000E1314">
      <w:pPr>
        <w:pStyle w:val="Seznamobrzk"/>
        <w:tabs>
          <w:tab w:val="right" w:leader="dot" w:pos="9060"/>
        </w:tabs>
        <w:rPr>
          <w:noProof/>
        </w:rPr>
      </w:pPr>
    </w:p>
    <w:p w14:paraId="41822908" w14:textId="064AE3ED" w:rsidR="000E1314" w:rsidRPr="00167169" w:rsidRDefault="000E1314" w:rsidP="000E1314">
      <w:pPr>
        <w:pStyle w:val="Seznamobrzk"/>
        <w:tabs>
          <w:tab w:val="right" w:leader="dot" w:pos="9060"/>
        </w:tabs>
        <w:rPr>
          <w:noProof/>
        </w:rPr>
      </w:pPr>
      <w:r w:rsidRPr="00167169">
        <w:rPr>
          <w:noProof/>
        </w:rPr>
        <w:t xml:space="preserve"> </w:t>
      </w:r>
    </w:p>
    <w:p w14:paraId="7AF37AF1" w14:textId="67F68307" w:rsidR="000E1314" w:rsidRPr="00167169" w:rsidRDefault="000E1314" w:rsidP="000E1314">
      <w:pPr>
        <w:pStyle w:val="ZPNadpisObsah"/>
        <w:rPr>
          <w:noProof/>
        </w:rPr>
      </w:pPr>
      <w:r w:rsidRPr="00167169">
        <w:rPr>
          <w:noProof/>
        </w:rPr>
        <w:lastRenderedPageBreak/>
        <w:t>Zoznam obrázkov</w:t>
      </w:r>
    </w:p>
    <w:p w14:paraId="0EA2355A" w14:textId="64AA8FAC" w:rsidR="00D94D74" w:rsidRPr="00167169" w:rsidRDefault="00D94D74" w:rsidP="00521AA8">
      <w:pPr>
        <w:pStyle w:val="Obsah10"/>
      </w:pPr>
    </w:p>
    <w:p w14:paraId="7E83A646" w14:textId="69ACB461" w:rsidR="00F44C00" w:rsidRPr="00167169" w:rsidRDefault="000871D7" w:rsidP="00893C1B">
      <w:pPr>
        <w:pStyle w:val="ZPHlavnnadpis"/>
        <w:rPr>
          <w:noProof/>
        </w:rPr>
      </w:pPr>
      <w:bookmarkStart w:id="0" w:name="_Toc156833987"/>
      <w:r w:rsidRPr="00167169">
        <w:rPr>
          <w:noProof/>
        </w:rPr>
        <w:lastRenderedPageBreak/>
        <w:t xml:space="preserve">Úvod </w:t>
      </w:r>
      <w:r w:rsidR="00DE675E" w:rsidRPr="00167169">
        <w:rPr>
          <w:noProof/>
        </w:rPr>
        <w:t>a cíl</w:t>
      </w:r>
      <w:bookmarkEnd w:id="0"/>
    </w:p>
    <w:p w14:paraId="20360EC4" w14:textId="77777777" w:rsidR="00DE675E" w:rsidRPr="00167169" w:rsidRDefault="00DE675E" w:rsidP="00DE675E">
      <w:pPr>
        <w:pStyle w:val="ZPZklad"/>
        <w:rPr>
          <w:noProof/>
        </w:rPr>
      </w:pPr>
    </w:p>
    <w:p w14:paraId="0E342171" w14:textId="412EA75F" w:rsidR="00DE675E" w:rsidRPr="00167169" w:rsidRDefault="00DE675E" w:rsidP="00DE675E">
      <w:pPr>
        <w:pStyle w:val="ZPBntext"/>
        <w:rPr>
          <w:noProof/>
          <w:lang w:val="cs-CZ"/>
        </w:rPr>
      </w:pPr>
      <w:r w:rsidRPr="00167169">
        <w:rPr>
          <w:noProof/>
          <w:lang w:val="cs-CZ"/>
        </w:rPr>
        <w:t>Co proč jak</w:t>
      </w:r>
    </w:p>
    <w:p w14:paraId="21F4F68B" w14:textId="039FDBFE" w:rsidR="00DE675E" w:rsidRPr="00167169" w:rsidRDefault="00DE675E" w:rsidP="00DE675E">
      <w:pPr>
        <w:pStyle w:val="ZPBntext"/>
        <w:rPr>
          <w:noProof/>
          <w:lang w:val="cs-CZ"/>
        </w:rPr>
      </w:pPr>
      <w:r w:rsidRPr="00167169">
        <w:rPr>
          <w:noProof/>
          <w:lang w:val="cs-CZ"/>
        </w:rPr>
        <w:t>Cíl = závěr</w:t>
      </w:r>
      <w:r w:rsidR="00167169" w:rsidRPr="00167169">
        <w:rPr>
          <w:noProof/>
          <w:lang w:val="cs-CZ"/>
        </w:rPr>
        <w:t xml:space="preserve"> shoda</w:t>
      </w:r>
    </w:p>
    <w:p w14:paraId="6BDD532C" w14:textId="628364ED" w:rsidR="00447A52" w:rsidRPr="00167169" w:rsidRDefault="00447A52" w:rsidP="00DE675E">
      <w:pPr>
        <w:pStyle w:val="ZPBntext"/>
        <w:rPr>
          <w:noProof/>
          <w:lang w:val="cs-CZ"/>
        </w:rPr>
      </w:pPr>
      <w:r w:rsidRPr="00167169">
        <w:rPr>
          <w:noProof/>
          <w:lang w:val="cs-CZ"/>
        </w:rPr>
        <w:t>2 příklady (obsah, v2 binary = 1, v3 cross = 2)</w:t>
      </w:r>
    </w:p>
    <w:p w14:paraId="14441AE9" w14:textId="77777777" w:rsidR="00167169" w:rsidRPr="00167169" w:rsidRDefault="00167169" w:rsidP="00DE675E">
      <w:pPr>
        <w:pStyle w:val="ZPBntext"/>
        <w:rPr>
          <w:noProof/>
          <w:lang w:val="cs-CZ"/>
        </w:rPr>
      </w:pPr>
    </w:p>
    <w:p w14:paraId="0CE549BD" w14:textId="77777777" w:rsidR="00DE675E" w:rsidRPr="00167169" w:rsidRDefault="00DE675E" w:rsidP="00DE675E">
      <w:pPr>
        <w:pStyle w:val="ZPBntext"/>
        <w:rPr>
          <w:noProof/>
          <w:lang w:val="cs-CZ"/>
        </w:rPr>
      </w:pPr>
    </w:p>
    <w:p w14:paraId="5C033BC1" w14:textId="647C82CA" w:rsidR="00D405A5" w:rsidRPr="00167169" w:rsidRDefault="00DE675E" w:rsidP="00B839C2">
      <w:pPr>
        <w:pStyle w:val="ZPHlavnnadpis"/>
        <w:rPr>
          <w:noProof/>
        </w:rPr>
      </w:pPr>
      <w:bookmarkStart w:id="1" w:name="_Toc156833988"/>
      <w:r w:rsidRPr="00167169">
        <w:rPr>
          <w:noProof/>
        </w:rPr>
        <w:lastRenderedPageBreak/>
        <w:t>Teoretický základ</w:t>
      </w:r>
      <w:bookmarkEnd w:id="1"/>
    </w:p>
    <w:p w14:paraId="1557BCF6" w14:textId="77777777" w:rsidR="00D405A5" w:rsidRPr="00167169" w:rsidRDefault="00D405A5" w:rsidP="00D405A5">
      <w:pPr>
        <w:pStyle w:val="ZPZklad"/>
        <w:rPr>
          <w:noProof/>
        </w:rPr>
      </w:pPr>
    </w:p>
    <w:p w14:paraId="67B857EE" w14:textId="77777777" w:rsidR="00DE675E" w:rsidRPr="00167169" w:rsidRDefault="00DE675E" w:rsidP="00DE675E">
      <w:pPr>
        <w:pStyle w:val="ZPBntext"/>
        <w:rPr>
          <w:noProof/>
          <w:lang w:val="cs-CZ"/>
        </w:rPr>
      </w:pPr>
      <w:r w:rsidRPr="00167169">
        <w:rPr>
          <w:noProof/>
          <w:lang w:val="cs-CZ"/>
        </w:rPr>
        <w:t>NS</w:t>
      </w:r>
      <w:r w:rsidRPr="00167169">
        <w:rPr>
          <w:noProof/>
          <w:lang w:val="cs-CZ"/>
        </w:rPr>
        <w:br/>
        <w:t>4 NS</w:t>
      </w:r>
    </w:p>
    <w:p w14:paraId="2612291E" w14:textId="77777777" w:rsidR="00DE675E" w:rsidRPr="00167169" w:rsidRDefault="00DE675E" w:rsidP="00DE675E">
      <w:pPr>
        <w:pStyle w:val="ZPBntext"/>
        <w:rPr>
          <w:noProof/>
          <w:lang w:val="cs-CZ"/>
        </w:rPr>
      </w:pPr>
      <w:r w:rsidRPr="00167169">
        <w:rPr>
          <w:noProof/>
          <w:lang w:val="cs-CZ"/>
        </w:rPr>
        <w:t>Výběr NS</w:t>
      </w:r>
    </w:p>
    <w:p w14:paraId="4C55AD3A" w14:textId="77777777" w:rsidR="00DE675E" w:rsidRPr="00167169" w:rsidRDefault="00DE675E" w:rsidP="00DE675E">
      <w:pPr>
        <w:pStyle w:val="ZPBntext"/>
        <w:rPr>
          <w:noProof/>
          <w:lang w:val="cs-CZ"/>
        </w:rPr>
      </w:pPr>
    </w:p>
    <w:p w14:paraId="0A538EF4" w14:textId="77777777" w:rsidR="00D405A5" w:rsidRPr="00167169" w:rsidRDefault="00D405A5" w:rsidP="00D405A5">
      <w:pPr>
        <w:pStyle w:val="ZPBntext"/>
        <w:rPr>
          <w:noProof/>
          <w:lang w:val="cs-CZ"/>
        </w:rPr>
      </w:pPr>
    </w:p>
    <w:p w14:paraId="379D227A" w14:textId="096B227B" w:rsidR="00006358" w:rsidRPr="00167169" w:rsidRDefault="000871D7" w:rsidP="00006358">
      <w:pPr>
        <w:pStyle w:val="ZPHlavnnadpis"/>
        <w:rPr>
          <w:noProof/>
        </w:rPr>
      </w:pPr>
      <w:bookmarkStart w:id="2" w:name="_Toc156833989"/>
      <w:r w:rsidRPr="00167169">
        <w:rPr>
          <w:noProof/>
        </w:rPr>
        <w:lastRenderedPageBreak/>
        <w:t>D</w:t>
      </w:r>
      <w:r w:rsidR="006167A8">
        <w:rPr>
          <w:noProof/>
        </w:rPr>
        <w:t>a</w:t>
      </w:r>
      <w:r w:rsidRPr="00167169">
        <w:rPr>
          <w:noProof/>
        </w:rPr>
        <w:t>ta</w:t>
      </w:r>
      <w:bookmarkEnd w:id="2"/>
    </w:p>
    <w:p w14:paraId="0A98628C" w14:textId="61E393F2" w:rsidR="0017222B" w:rsidRDefault="0017222B" w:rsidP="00143719">
      <w:pPr>
        <w:pStyle w:val="ZPZklad"/>
        <w:rPr>
          <w:noProof/>
        </w:rPr>
      </w:pPr>
      <w:r>
        <w:rPr>
          <w:noProof/>
        </w:rPr>
        <w:t>Všechno je data loader 3</w:t>
      </w:r>
    </w:p>
    <w:p w14:paraId="7B06B9B5" w14:textId="3BE2C0EA" w:rsidR="00143719" w:rsidRDefault="00FD41D4" w:rsidP="00143719">
      <w:pPr>
        <w:pStyle w:val="ZPZklad"/>
        <w:rPr>
          <w:noProof/>
        </w:rPr>
      </w:pPr>
      <w:r>
        <w:rPr>
          <w:noProof/>
        </w:rPr>
        <w:t>o</w:t>
      </w:r>
      <w:r w:rsidR="00447A52" w:rsidRPr="00167169">
        <w:rPr>
          <w:noProof/>
        </w:rPr>
        <w:t>riginal</w:t>
      </w:r>
      <w:r>
        <w:rPr>
          <w:noProof/>
        </w:rPr>
        <w:t>_</w:t>
      </w:r>
      <w:r w:rsidR="00447A52" w:rsidRPr="00167169">
        <w:rPr>
          <w:noProof/>
        </w:rPr>
        <w:t>data</w:t>
      </w:r>
      <w:r w:rsidR="00167169" w:rsidRPr="00167169">
        <w:rPr>
          <w:noProof/>
        </w:rPr>
        <w:t xml:space="preserve"> (</w:t>
      </w:r>
      <w:r w:rsidR="0030677D">
        <w:rPr>
          <w:noProof/>
        </w:rPr>
        <w:t>filmovy dataset</w:t>
      </w:r>
      <w:r w:rsidR="00167169" w:rsidRPr="00167169">
        <w:rPr>
          <w:noProof/>
        </w:rPr>
        <w:t>, zdroj</w:t>
      </w:r>
      <w:r w:rsidR="0030677D">
        <w:rPr>
          <w:noProof/>
        </w:rPr>
        <w:t xml:space="preserve"> dat</w:t>
      </w:r>
      <w:r w:rsidR="00167169" w:rsidRPr="00167169">
        <w:rPr>
          <w:noProof/>
        </w:rPr>
        <w:t>)</w:t>
      </w:r>
    </w:p>
    <w:p w14:paraId="7B981308" w14:textId="7925A260" w:rsidR="004A664D" w:rsidRPr="004A664D" w:rsidRDefault="004A664D" w:rsidP="004A664D">
      <w:pPr>
        <w:pStyle w:val="ZPBntext"/>
        <w:rPr>
          <w:lang w:val="cs-CZ"/>
        </w:rPr>
      </w:pPr>
      <w:r>
        <w:rPr>
          <w:lang w:val="cs-CZ"/>
        </w:rPr>
        <w:t>očištění dat</w:t>
      </w:r>
      <w:r w:rsidR="002059E0">
        <w:rPr>
          <w:lang w:val="cs-CZ"/>
        </w:rPr>
        <w:t xml:space="preserve"> …..</w:t>
      </w:r>
    </w:p>
    <w:p w14:paraId="64905300" w14:textId="5DC5E7A4" w:rsidR="00447A52" w:rsidRPr="00167169" w:rsidRDefault="00447A52" w:rsidP="00447A52">
      <w:pPr>
        <w:pStyle w:val="ZPBntext"/>
        <w:rPr>
          <w:noProof/>
          <w:lang w:val="cs-CZ"/>
        </w:rPr>
      </w:pPr>
      <w:r w:rsidRPr="00167169">
        <w:rPr>
          <w:noProof/>
          <w:lang w:val="cs-CZ"/>
        </w:rPr>
        <w:drawing>
          <wp:anchor distT="0" distB="0" distL="114300" distR="114300" simplePos="0" relativeHeight="251659264" behindDoc="0" locked="0" layoutInCell="1" allowOverlap="1" wp14:anchorId="0C54629C" wp14:editId="613E5947">
            <wp:simplePos x="0" y="0"/>
            <wp:positionH relativeFrom="column">
              <wp:posOffset>0</wp:posOffset>
            </wp:positionH>
            <wp:positionV relativeFrom="paragraph">
              <wp:posOffset>257810</wp:posOffset>
            </wp:positionV>
            <wp:extent cx="5759450" cy="4221480"/>
            <wp:effectExtent l="0" t="0" r="0" b="7620"/>
            <wp:wrapSquare wrapText="bothSides"/>
            <wp:docPr id="1592599734" name="Obrázek 1" descr="Obsah obrázku text, snímek obrazovky, menu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99734" name="Obrázek 1" descr="Obsah obrázku text, snímek obrazovky, menu, Písmo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0847E" w14:textId="31F31E2F" w:rsidR="00143719" w:rsidRPr="00167169" w:rsidRDefault="00143719" w:rsidP="00143719">
      <w:pPr>
        <w:pStyle w:val="ZPZklad"/>
        <w:jc w:val="center"/>
        <w:rPr>
          <w:noProof/>
        </w:rPr>
      </w:pPr>
    </w:p>
    <w:p w14:paraId="0D982B76" w14:textId="77777777" w:rsidR="00447A52" w:rsidRPr="00167169" w:rsidRDefault="00447A52" w:rsidP="00447A52">
      <w:pPr>
        <w:pStyle w:val="ZPBntext"/>
        <w:rPr>
          <w:noProof/>
          <w:lang w:val="cs-CZ"/>
        </w:rPr>
      </w:pPr>
    </w:p>
    <w:p w14:paraId="6AE1A490" w14:textId="1D29F452" w:rsidR="00652B0D" w:rsidRPr="005B3AA8" w:rsidRDefault="00167169" w:rsidP="005B3AA8">
      <w:pPr>
        <w:rPr>
          <w:rFonts w:ascii="Cambria" w:hAnsi="Cambria"/>
          <w:noProof/>
        </w:rPr>
      </w:pPr>
      <w:r w:rsidRPr="00167169">
        <w:rPr>
          <w:noProof/>
        </w:rPr>
        <w:br w:type="page"/>
      </w:r>
    </w:p>
    <w:p w14:paraId="5070A188" w14:textId="3438CB1A" w:rsidR="00652B0D" w:rsidRDefault="00652B0D" w:rsidP="00652B0D">
      <w:pPr>
        <w:pStyle w:val="ZPHlavnnadpis"/>
        <w:rPr>
          <w:noProof/>
        </w:rPr>
      </w:pPr>
      <w:bookmarkStart w:id="3" w:name="_Toc156833990"/>
      <w:r>
        <w:rPr>
          <w:noProof/>
        </w:rPr>
        <w:lastRenderedPageBreak/>
        <w:t>Vypracování</w:t>
      </w:r>
      <w:bookmarkEnd w:id="3"/>
    </w:p>
    <w:p w14:paraId="1CB2F55C" w14:textId="29B2C427" w:rsidR="002059E0" w:rsidRDefault="007D7164" w:rsidP="007D7164">
      <w:pPr>
        <w:pStyle w:val="ZPSekce"/>
      </w:pPr>
      <w:bookmarkStart w:id="4" w:name="_Toc156833991"/>
      <w:r>
        <w:t>Analýza a zpracování dat</w:t>
      </w:r>
      <w:bookmarkEnd w:id="4"/>
    </w:p>
    <w:p w14:paraId="4A66A46C" w14:textId="77777777" w:rsidR="002059E0" w:rsidRDefault="002059E0" w:rsidP="002059E0">
      <w:pPr>
        <w:pStyle w:val="ZPBntext"/>
        <w:rPr>
          <w:noProof/>
          <w:lang w:val="cs-CZ"/>
        </w:rPr>
      </w:pPr>
      <w:r>
        <w:rPr>
          <w:noProof/>
          <w:lang w:val="cs-CZ"/>
        </w:rPr>
        <w:t>Rozdělení zanru (exploded_genres)</w:t>
      </w:r>
    </w:p>
    <w:p w14:paraId="343DB155" w14:textId="77777777" w:rsidR="009A231E" w:rsidRDefault="009A231E" w:rsidP="002059E0">
      <w:pPr>
        <w:pStyle w:val="ZPBntext"/>
        <w:rPr>
          <w:noProof/>
          <w:lang w:val="cs-CZ"/>
        </w:rPr>
      </w:pPr>
    </w:p>
    <w:p w14:paraId="5EBE9B80" w14:textId="77777777" w:rsidR="002059E0" w:rsidRDefault="002059E0" w:rsidP="002059E0">
      <w:pPr>
        <w:rPr>
          <w:noProof/>
        </w:rPr>
      </w:pPr>
    </w:p>
    <w:p w14:paraId="5160564A" w14:textId="704A073D" w:rsidR="002059E0" w:rsidRDefault="002059E0" w:rsidP="002059E0">
      <w:pPr>
        <w:rPr>
          <w:noProof/>
        </w:rPr>
      </w:pPr>
      <w:r>
        <w:rPr>
          <w:noProof/>
        </w:rPr>
        <w:t>all_genre_counts</w:t>
      </w:r>
      <w:r w:rsidR="006249A7">
        <w:rPr>
          <w:noProof/>
        </w:rPr>
        <w:t>???</w:t>
      </w:r>
    </w:p>
    <w:p w14:paraId="77DB3816" w14:textId="77777777" w:rsidR="002059E0" w:rsidRDefault="002059E0" w:rsidP="002059E0">
      <w:pPr>
        <w:rPr>
          <w:noProof/>
        </w:rPr>
      </w:pPr>
    </w:p>
    <w:p w14:paraId="3D2D5D05" w14:textId="6926467B" w:rsidR="002059E0" w:rsidRDefault="002059E0" w:rsidP="002059E0">
      <w:pPr>
        <w:rPr>
          <w:rFonts w:ascii="Cambria" w:hAnsi="Cambria"/>
        </w:rPr>
      </w:pPr>
      <w:r>
        <w:rPr>
          <w:noProof/>
        </w:rPr>
        <w:t>genre_counts</w:t>
      </w:r>
      <w:r w:rsidR="006249A7">
        <w:rPr>
          <w:noProof/>
        </w:rPr>
        <w:t>???</w:t>
      </w:r>
      <w:r>
        <w:t xml:space="preserve"> </w:t>
      </w:r>
      <w:r w:rsidR="005C7F58">
        <w:br/>
        <w:t>1</w:t>
      </w:r>
      <w:r w:rsidR="00C921F7">
        <w:t>)</w:t>
      </w:r>
      <w:r w:rsidR="005C7F58">
        <w:t xml:space="preserve"> tabulka, 2</w:t>
      </w:r>
      <w:r w:rsidR="00C921F7">
        <w:t>)</w:t>
      </w:r>
      <w:r w:rsidR="005C7F58">
        <w:t xml:space="preserve"> graf</w:t>
      </w:r>
      <w:r w:rsidR="00C921F7">
        <w:t xml:space="preserve"> </w:t>
      </w:r>
      <w:r w:rsidR="00C921F7">
        <w:sym w:font="Wingdings" w:char="F0E0"/>
      </w:r>
      <w:r w:rsidR="00C921F7">
        <w:t xml:space="preserve"> uvidim</w:t>
      </w:r>
      <w:r>
        <w:br w:type="page"/>
      </w:r>
    </w:p>
    <w:p w14:paraId="07C01334" w14:textId="77777777" w:rsidR="002059E0" w:rsidRPr="002059E0" w:rsidRDefault="002059E0" w:rsidP="002059E0">
      <w:pPr>
        <w:pStyle w:val="ZPBntext"/>
        <w:rPr>
          <w:lang w:val="cs-CZ"/>
        </w:rPr>
      </w:pPr>
    </w:p>
    <w:p w14:paraId="1D59CAF7" w14:textId="2144334C" w:rsidR="00BD3149" w:rsidRPr="00167169" w:rsidRDefault="00BD3149" w:rsidP="00BD3149">
      <w:pPr>
        <w:pStyle w:val="ZPBntext"/>
        <w:rPr>
          <w:noProof/>
          <w:lang w:val="cs-CZ"/>
        </w:rPr>
      </w:pPr>
      <w:r w:rsidRPr="00167169">
        <w:rPr>
          <w:noProof/>
          <w:lang w:val="cs-CZ"/>
        </w:rPr>
        <w:drawing>
          <wp:anchor distT="0" distB="0" distL="114300" distR="114300" simplePos="0" relativeHeight="251667456" behindDoc="0" locked="0" layoutInCell="1" allowOverlap="1" wp14:anchorId="233846AB" wp14:editId="40FBCB0A">
            <wp:simplePos x="0" y="0"/>
            <wp:positionH relativeFrom="column">
              <wp:posOffset>-32270</wp:posOffset>
            </wp:positionH>
            <wp:positionV relativeFrom="paragraph">
              <wp:posOffset>483581</wp:posOffset>
            </wp:positionV>
            <wp:extent cx="2095500" cy="3520440"/>
            <wp:effectExtent l="0" t="0" r="0" b="3810"/>
            <wp:wrapTopAndBottom/>
            <wp:docPr id="403767610" name="Obrázek 6" descr="Obsah obrázku text, menu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67610" name="Obrázek 6" descr="Obsah obrázku text, menu, snímek obrazovky, Písmo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169">
        <w:rPr>
          <w:noProof/>
          <w:lang w:val="cs-CZ"/>
        </w:rPr>
        <w:t>all</w:t>
      </w:r>
      <w:r w:rsidR="007B1DAC">
        <w:rPr>
          <w:noProof/>
          <w:lang w:val="cs-CZ"/>
        </w:rPr>
        <w:t>_</w:t>
      </w:r>
      <w:r w:rsidRPr="00167169">
        <w:rPr>
          <w:noProof/>
          <w:lang w:val="cs-CZ"/>
        </w:rPr>
        <w:t>genres</w:t>
      </w:r>
    </w:p>
    <w:p w14:paraId="18CC21AD" w14:textId="77777777" w:rsidR="00BD3149" w:rsidRPr="00167169" w:rsidRDefault="00BD3149" w:rsidP="00BD3149">
      <w:pPr>
        <w:pStyle w:val="ZPBntext"/>
        <w:rPr>
          <w:noProof/>
          <w:lang w:val="cs-CZ"/>
        </w:rPr>
      </w:pPr>
    </w:p>
    <w:p w14:paraId="6A34A94F" w14:textId="77777777" w:rsidR="00BD3149" w:rsidRPr="00167169" w:rsidRDefault="00BD3149" w:rsidP="00BD3149">
      <w:pPr>
        <w:pStyle w:val="ZPBntext"/>
        <w:rPr>
          <w:noProof/>
          <w:lang w:val="cs-CZ"/>
        </w:rPr>
      </w:pPr>
    </w:p>
    <w:p w14:paraId="01503623" w14:textId="43D0B707" w:rsidR="00BD3149" w:rsidRDefault="00BD3149" w:rsidP="00BD3149">
      <w:pPr>
        <w:pStyle w:val="ZPBntext"/>
        <w:rPr>
          <w:noProof/>
          <w:lang w:val="cs-CZ"/>
        </w:rPr>
      </w:pPr>
      <w:r w:rsidRPr="00167169">
        <w:rPr>
          <w:noProof/>
          <w:lang w:val="cs-CZ"/>
        </w:rPr>
        <w:t>processed</w:t>
      </w:r>
      <w:r w:rsidR="007B1DAC">
        <w:rPr>
          <w:noProof/>
          <w:lang w:val="cs-CZ"/>
        </w:rPr>
        <w:t>_</w:t>
      </w:r>
      <w:r w:rsidRPr="00167169">
        <w:rPr>
          <w:noProof/>
          <w:lang w:val="cs-CZ"/>
        </w:rPr>
        <w:t>genres (výběr zanru s nejvíce filmy) + nejvíc specifické (animation, family je nevhodne)</w:t>
      </w:r>
    </w:p>
    <w:p w14:paraId="34A7DB61" w14:textId="0963FBD2" w:rsidR="00BD3149" w:rsidRDefault="00BD3149" w:rsidP="00BD3149">
      <w:pPr>
        <w:pStyle w:val="ZPBntext"/>
        <w:rPr>
          <w:noProof/>
          <w:lang w:val="cs-CZ"/>
        </w:rPr>
      </w:pPr>
      <w:r w:rsidRPr="00167169">
        <w:rPr>
          <w:noProof/>
          <w:lang w:val="cs-CZ"/>
        </w:rPr>
        <w:drawing>
          <wp:anchor distT="0" distB="0" distL="114300" distR="114300" simplePos="0" relativeHeight="251668480" behindDoc="0" locked="0" layoutInCell="1" allowOverlap="1" wp14:anchorId="16A90BF6" wp14:editId="78568EBF">
            <wp:simplePos x="0" y="0"/>
            <wp:positionH relativeFrom="margin">
              <wp:posOffset>-635</wp:posOffset>
            </wp:positionH>
            <wp:positionV relativeFrom="paragraph">
              <wp:posOffset>234315</wp:posOffset>
            </wp:positionV>
            <wp:extent cx="1577340" cy="1531620"/>
            <wp:effectExtent l="0" t="0" r="3810" b="0"/>
            <wp:wrapSquare wrapText="bothSides"/>
            <wp:docPr id="327740393" name="Obrázek 7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0393" name="Obrázek 7" descr="Obsah obrázku text, Písmo, snímek obrazovky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83BE2" w14:textId="72D541D5" w:rsidR="00BD3149" w:rsidRPr="00167169" w:rsidRDefault="00BD3149" w:rsidP="00BD3149">
      <w:pPr>
        <w:pStyle w:val="ZPBntext"/>
        <w:rPr>
          <w:noProof/>
          <w:lang w:val="cs-CZ"/>
        </w:rPr>
      </w:pPr>
    </w:p>
    <w:p w14:paraId="7D39888B" w14:textId="632BC126" w:rsidR="00BD3149" w:rsidRPr="00167169" w:rsidRDefault="00BD3149" w:rsidP="00BD3149">
      <w:pPr>
        <w:pStyle w:val="ZPBntext"/>
        <w:rPr>
          <w:noProof/>
          <w:lang w:val="cs-CZ"/>
        </w:rPr>
      </w:pPr>
    </w:p>
    <w:p w14:paraId="53E2B7A8" w14:textId="77777777" w:rsidR="00BD3149" w:rsidRDefault="00BD3149" w:rsidP="00447A52">
      <w:pPr>
        <w:pStyle w:val="ZPBntext"/>
        <w:rPr>
          <w:noProof/>
          <w:lang w:val="cs-CZ"/>
        </w:rPr>
      </w:pPr>
    </w:p>
    <w:p w14:paraId="7E137A2F" w14:textId="77777777" w:rsidR="00BD3149" w:rsidRDefault="00BD3149" w:rsidP="00447A52">
      <w:pPr>
        <w:pStyle w:val="ZPBntext"/>
        <w:rPr>
          <w:noProof/>
          <w:lang w:val="cs-CZ"/>
        </w:rPr>
      </w:pPr>
    </w:p>
    <w:p w14:paraId="54702090" w14:textId="77777777" w:rsidR="00BD3149" w:rsidRDefault="00BD3149" w:rsidP="00447A52">
      <w:pPr>
        <w:pStyle w:val="ZPBntext"/>
        <w:rPr>
          <w:noProof/>
          <w:lang w:val="cs-CZ"/>
        </w:rPr>
      </w:pPr>
    </w:p>
    <w:p w14:paraId="0AEED638" w14:textId="77777777" w:rsidR="00BD3149" w:rsidRDefault="00BD3149" w:rsidP="00447A52">
      <w:pPr>
        <w:pStyle w:val="ZPBntext"/>
        <w:rPr>
          <w:noProof/>
          <w:lang w:val="cs-CZ"/>
        </w:rPr>
      </w:pPr>
    </w:p>
    <w:p w14:paraId="4BF156D0" w14:textId="77777777" w:rsidR="009A231E" w:rsidRDefault="009A231E" w:rsidP="00447A52">
      <w:pPr>
        <w:pStyle w:val="ZPBntext"/>
        <w:rPr>
          <w:noProof/>
          <w:lang w:val="cs-CZ"/>
        </w:rPr>
      </w:pPr>
    </w:p>
    <w:p w14:paraId="174464A3" w14:textId="07CB9C45" w:rsidR="00DA7EE6" w:rsidRDefault="009A231E" w:rsidP="00447A52">
      <w:pPr>
        <w:pStyle w:val="ZPBntext"/>
        <w:rPr>
          <w:noProof/>
          <w:lang w:val="cs-CZ"/>
        </w:rPr>
      </w:pPr>
      <w:r>
        <w:rPr>
          <w:noProof/>
          <w:lang w:val="cs-CZ"/>
        </w:rPr>
        <w:t>Remove stop words (popis</w:t>
      </w:r>
      <w:r w:rsidR="00DA7EE6">
        <w:rPr>
          <w:noProof/>
          <w:lang w:val="cs-CZ"/>
        </w:rPr>
        <w:t xml:space="preserve"> funkce</w:t>
      </w:r>
      <w:r>
        <w:rPr>
          <w:noProof/>
          <w:lang w:val="cs-CZ"/>
        </w:rPr>
        <w:t>)</w:t>
      </w:r>
    </w:p>
    <w:p w14:paraId="2B08D946" w14:textId="77777777" w:rsidR="00DA7EE6" w:rsidRDefault="00DA7EE6" w:rsidP="00447A52">
      <w:pPr>
        <w:pStyle w:val="ZPBntext"/>
        <w:rPr>
          <w:noProof/>
          <w:lang w:val="cs-CZ"/>
        </w:rPr>
      </w:pPr>
      <w:r>
        <w:rPr>
          <w:noProof/>
        </w:rPr>
        <w:t xml:space="preserve">časté_slova (jen popis) </w:t>
      </w:r>
      <w:r>
        <w:rPr>
          <w:noProof/>
        </w:rPr>
        <w:sym w:font="Wingdings" w:char="F0E0"/>
      </w:r>
      <w:r>
        <w:rPr>
          <w:noProof/>
        </w:rPr>
        <w:t xml:space="preserve"> která slova ve stop words</w:t>
      </w:r>
      <w:r>
        <w:rPr>
          <w:noProof/>
          <w:lang w:val="cs-CZ"/>
        </w:rPr>
        <w:t xml:space="preserve"> </w:t>
      </w:r>
    </w:p>
    <w:p w14:paraId="4F4D9151" w14:textId="297C9264" w:rsidR="009A231E" w:rsidRDefault="009A231E" w:rsidP="00447A52">
      <w:pPr>
        <w:pStyle w:val="ZPBntext"/>
        <w:rPr>
          <w:noProof/>
          <w:lang w:val="cs-CZ"/>
        </w:rPr>
      </w:pPr>
      <w:r>
        <w:rPr>
          <w:noProof/>
          <w:lang w:val="cs-CZ"/>
        </w:rPr>
        <w:t>word clouds koláž</w:t>
      </w:r>
    </w:p>
    <w:p w14:paraId="293917C9" w14:textId="77777777" w:rsidR="00BD3149" w:rsidRDefault="00BD3149" w:rsidP="00447A52">
      <w:pPr>
        <w:pStyle w:val="ZPBntext"/>
        <w:rPr>
          <w:noProof/>
          <w:lang w:val="cs-CZ"/>
        </w:rPr>
      </w:pPr>
    </w:p>
    <w:p w14:paraId="3E91F302" w14:textId="67DEFBB5" w:rsidR="001F75CB" w:rsidRDefault="001F75CB" w:rsidP="00447A52">
      <w:pPr>
        <w:pStyle w:val="ZPBntext"/>
        <w:rPr>
          <w:noProof/>
          <w:lang w:val="cs-CZ"/>
        </w:rPr>
      </w:pPr>
      <w:r>
        <w:rPr>
          <w:noProof/>
          <w:lang w:val="cs-CZ"/>
        </w:rPr>
        <w:lastRenderedPageBreak/>
        <w:t>výběr prvního žánru z pole (hlavní žánr)</w:t>
      </w:r>
    </w:p>
    <w:p w14:paraId="37F540E5" w14:textId="466F8018" w:rsidR="00192626" w:rsidRDefault="00BB4EFB" w:rsidP="00447A52">
      <w:pPr>
        <w:pStyle w:val="ZPBntext"/>
        <w:rPr>
          <w:noProof/>
          <w:lang w:val="cs-CZ"/>
        </w:rPr>
      </w:pPr>
      <w:r>
        <w:rPr>
          <w:noProof/>
          <w:lang w:val="cs-CZ"/>
        </w:rPr>
        <w:t>přidání sloupce is_horror</w:t>
      </w:r>
    </w:p>
    <w:p w14:paraId="53769D68" w14:textId="1EC8F49F" w:rsidR="006A6A38" w:rsidRPr="00167169" w:rsidRDefault="006A6A38" w:rsidP="006A6A38">
      <w:pPr>
        <w:pStyle w:val="ZPBntext"/>
        <w:rPr>
          <w:noProof/>
          <w:lang w:val="cs-CZ"/>
        </w:rPr>
      </w:pPr>
      <w:r w:rsidRPr="00167169">
        <w:rPr>
          <w:noProof/>
          <w:lang w:val="cs-CZ"/>
        </w:rPr>
        <w:drawing>
          <wp:anchor distT="0" distB="0" distL="114300" distR="114300" simplePos="0" relativeHeight="251660288" behindDoc="0" locked="0" layoutInCell="1" allowOverlap="1" wp14:anchorId="4A458372" wp14:editId="794C2DF7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4488815" cy="3912235"/>
            <wp:effectExtent l="0" t="0" r="6985" b="0"/>
            <wp:wrapTopAndBottom/>
            <wp:docPr id="1973042200" name="Obrázek 4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42200" name="Obrázek 4" descr="Obsah obrázku text, snímek obrazovky, Písmo, číslo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169">
        <w:rPr>
          <w:noProof/>
          <w:lang w:val="cs-CZ"/>
        </w:rPr>
        <w:t>v2 proccesed</w:t>
      </w:r>
      <w:r w:rsidR="00E15464">
        <w:rPr>
          <w:noProof/>
          <w:lang w:val="cs-CZ"/>
        </w:rPr>
        <w:t xml:space="preserve"> </w:t>
      </w:r>
      <w:r w:rsidR="00E15464" w:rsidRPr="00E15464">
        <w:rPr>
          <w:noProof/>
          <w:lang w:val="cs-CZ"/>
        </w:rPr>
        <w:sym w:font="Wingdings" w:char="F0E0"/>
      </w:r>
      <w:r w:rsidR="00E15464">
        <w:rPr>
          <w:noProof/>
          <w:lang w:val="cs-CZ"/>
        </w:rPr>
        <w:t xml:space="preserve"> první model</w:t>
      </w:r>
    </w:p>
    <w:p w14:paraId="5FEE1982" w14:textId="77592766" w:rsidR="00192626" w:rsidRDefault="00192626" w:rsidP="00447A52">
      <w:pPr>
        <w:pStyle w:val="ZPBntext"/>
        <w:rPr>
          <w:noProof/>
          <w:lang w:val="cs-CZ"/>
        </w:rPr>
      </w:pPr>
    </w:p>
    <w:p w14:paraId="7F947205" w14:textId="77238A2A" w:rsidR="00372A97" w:rsidRDefault="00BB4EFB" w:rsidP="00447A52">
      <w:pPr>
        <w:pStyle w:val="ZPBntext"/>
        <w:rPr>
          <w:noProof/>
          <w:lang w:val="cs-CZ"/>
        </w:rPr>
      </w:pPr>
      <w:r>
        <w:rPr>
          <w:noProof/>
          <w:lang w:val="cs-CZ"/>
        </w:rPr>
        <w:t>výběr prvního žánru z pole (hlavní žánr)</w:t>
      </w:r>
    </w:p>
    <w:p w14:paraId="385F2C06" w14:textId="42FA943C" w:rsidR="00167169" w:rsidRDefault="006A6A38" w:rsidP="00C921F7">
      <w:pPr>
        <w:pStyle w:val="ZPBntext"/>
        <w:rPr>
          <w:noProof/>
          <w:lang w:val="cs-CZ"/>
        </w:rPr>
      </w:pPr>
      <w:r w:rsidRPr="00167169">
        <w:rPr>
          <w:noProof/>
          <w:lang w:val="cs-CZ"/>
        </w:rPr>
        <w:drawing>
          <wp:anchor distT="0" distB="0" distL="114300" distR="114300" simplePos="0" relativeHeight="251661312" behindDoc="0" locked="0" layoutInCell="1" allowOverlap="1" wp14:anchorId="2686EB1A" wp14:editId="3EF3532E">
            <wp:simplePos x="0" y="0"/>
            <wp:positionH relativeFrom="margin">
              <wp:align>left</wp:align>
            </wp:positionH>
            <wp:positionV relativeFrom="paragraph">
              <wp:posOffset>256078</wp:posOffset>
            </wp:positionV>
            <wp:extent cx="3482340" cy="2524760"/>
            <wp:effectExtent l="0" t="0" r="3810" b="8890"/>
            <wp:wrapTopAndBottom/>
            <wp:docPr id="675770761" name="Obrázek 5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70761" name="Obrázek 5" descr="Obsah obrázku text, snímek obrazovky, Písmo, číslo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626" w:rsidRPr="00167169">
        <w:rPr>
          <w:noProof/>
          <w:lang w:val="cs-CZ"/>
        </w:rPr>
        <w:t>v3 proccesed data</w:t>
      </w:r>
      <w:r w:rsidR="00E15464">
        <w:rPr>
          <w:noProof/>
          <w:lang w:val="cs-CZ"/>
        </w:rPr>
        <w:t xml:space="preserve"> </w:t>
      </w:r>
      <w:r w:rsidR="00E15464" w:rsidRPr="00E15464">
        <w:rPr>
          <w:noProof/>
          <w:lang w:val="cs-CZ"/>
        </w:rPr>
        <w:sym w:font="Wingdings" w:char="F0E0"/>
      </w:r>
      <w:r w:rsidR="00E15464">
        <w:rPr>
          <w:noProof/>
          <w:lang w:val="cs-CZ"/>
        </w:rPr>
        <w:t xml:space="preserve"> druhý model</w:t>
      </w:r>
    </w:p>
    <w:p w14:paraId="1FC91BCE" w14:textId="1F9018DA" w:rsidR="00C921F7" w:rsidRDefault="009215E3" w:rsidP="00C921F7">
      <w:pPr>
        <w:pStyle w:val="ZPBntext"/>
        <w:rPr>
          <w:noProof/>
          <w:lang w:val="cs-CZ"/>
        </w:rPr>
      </w:pPr>
      <w:r>
        <w:rPr>
          <w:noProof/>
          <w:lang w:val="cs-CZ"/>
        </w:rPr>
        <w:lastRenderedPageBreak/>
        <w:t xml:space="preserve">delka_vet </w:t>
      </w:r>
    </w:p>
    <w:p w14:paraId="7FA82CB4" w14:textId="71089A90" w:rsidR="009215E3" w:rsidRDefault="009215E3" w:rsidP="00C921F7">
      <w:pPr>
        <w:pStyle w:val="ZPBntext"/>
        <w:rPr>
          <w:noProof/>
          <w:lang w:val="cs-CZ"/>
        </w:rPr>
      </w:pPr>
      <w:r>
        <w:rPr>
          <w:noProof/>
          <w:lang w:val="cs-CZ"/>
        </w:rPr>
        <w:t>EDA – na základě čeho se rozhodujeme</w:t>
      </w:r>
    </w:p>
    <w:p w14:paraId="561F82C6" w14:textId="48923E90" w:rsidR="00C44DE6" w:rsidRDefault="00C44DE6">
      <w:pPr>
        <w:rPr>
          <w:rFonts w:ascii="Cambria" w:hAnsi="Cambria"/>
          <w:noProof/>
        </w:rPr>
      </w:pPr>
      <w:r>
        <w:rPr>
          <w:noProof/>
        </w:rPr>
        <w:br w:type="page"/>
      </w:r>
    </w:p>
    <w:p w14:paraId="2D76EA90" w14:textId="6BFB6F4E" w:rsidR="00C44DE6" w:rsidRDefault="00C44DE6" w:rsidP="00D85A10">
      <w:pPr>
        <w:pStyle w:val="ZPSekce"/>
        <w:rPr>
          <w:noProof/>
        </w:rPr>
      </w:pPr>
      <w:bookmarkStart w:id="5" w:name="_Toc156833992"/>
      <w:r>
        <w:rPr>
          <w:noProof/>
        </w:rPr>
        <w:lastRenderedPageBreak/>
        <w:t>První model</w:t>
      </w:r>
      <w:bookmarkEnd w:id="5"/>
    </w:p>
    <w:p w14:paraId="3B27DC1F" w14:textId="26A57E24" w:rsidR="00C44DE6" w:rsidRDefault="000127E7" w:rsidP="00C921F7">
      <w:pPr>
        <w:pStyle w:val="ZPBntext"/>
        <w:rPr>
          <w:noProof/>
          <w:lang w:val="cs-CZ"/>
        </w:rPr>
      </w:pPr>
      <w:r>
        <w:rPr>
          <w:noProof/>
          <w:lang w:val="cs-CZ"/>
        </w:rPr>
        <w:t>Popsat všechno v</w:t>
      </w:r>
      <w:r w:rsidR="00E15464">
        <w:rPr>
          <w:noProof/>
          <w:lang w:val="cs-CZ"/>
        </w:rPr>
        <w:t> </w:t>
      </w:r>
      <w:r>
        <w:rPr>
          <w:noProof/>
          <w:lang w:val="cs-CZ"/>
        </w:rPr>
        <w:t>modelu</w:t>
      </w:r>
    </w:p>
    <w:p w14:paraId="34120EC1" w14:textId="77777777" w:rsidR="00E15464" w:rsidRDefault="00E15464" w:rsidP="00C921F7">
      <w:pPr>
        <w:pStyle w:val="ZPBntext"/>
        <w:rPr>
          <w:noProof/>
          <w:lang w:val="cs-CZ"/>
        </w:rPr>
      </w:pPr>
    </w:p>
    <w:p w14:paraId="6FCE341E" w14:textId="51451857" w:rsidR="00C44DE6" w:rsidRDefault="00C44DE6" w:rsidP="00D85A10">
      <w:pPr>
        <w:pStyle w:val="ZPSekce"/>
        <w:rPr>
          <w:noProof/>
        </w:rPr>
      </w:pPr>
      <w:bookmarkStart w:id="6" w:name="_Toc156833993"/>
      <w:r>
        <w:rPr>
          <w:noProof/>
        </w:rPr>
        <w:t>Druhý model</w:t>
      </w:r>
      <w:bookmarkEnd w:id="6"/>
    </w:p>
    <w:p w14:paraId="7577D8ED" w14:textId="77777777" w:rsidR="00FB4720" w:rsidRDefault="00FB4720" w:rsidP="00FB4720">
      <w:pPr>
        <w:pStyle w:val="ZPBntext"/>
        <w:rPr>
          <w:noProof/>
          <w:lang w:val="cs-CZ"/>
        </w:rPr>
      </w:pPr>
      <w:r>
        <w:t xml:space="preserve"> </w:t>
      </w:r>
      <w:r>
        <w:rPr>
          <w:noProof/>
          <w:lang w:val="cs-CZ"/>
        </w:rPr>
        <w:t>Popsat všechno v modelu</w:t>
      </w:r>
    </w:p>
    <w:p w14:paraId="593E4396" w14:textId="11C9EDD8" w:rsidR="00FB4720" w:rsidRPr="00FB4720" w:rsidRDefault="00FB4720" w:rsidP="00FB4720">
      <w:pPr>
        <w:pStyle w:val="ZPZanadpisem"/>
      </w:pPr>
    </w:p>
    <w:p w14:paraId="7FA0537A" w14:textId="6237B9EA" w:rsidR="000871D7" w:rsidRPr="00167169" w:rsidRDefault="00652B0D" w:rsidP="000871D7">
      <w:pPr>
        <w:pStyle w:val="ZPHlavnnadpis"/>
        <w:rPr>
          <w:noProof/>
        </w:rPr>
      </w:pPr>
      <w:bookmarkStart w:id="7" w:name="_Toc156833994"/>
      <w:r>
        <w:rPr>
          <w:noProof/>
        </w:rPr>
        <w:lastRenderedPageBreak/>
        <w:t>Závěr</w:t>
      </w:r>
      <w:bookmarkEnd w:id="7"/>
    </w:p>
    <w:p w14:paraId="5370E9A9" w14:textId="2C64E508" w:rsidR="00EB52CB" w:rsidRDefault="00F576E6" w:rsidP="748AFC42">
      <w:pPr>
        <w:pStyle w:val="ZPBntext"/>
        <w:rPr>
          <w:noProof/>
          <w:lang w:val="cs-CZ"/>
        </w:rPr>
      </w:pPr>
      <w:r>
        <w:rPr>
          <w:noProof/>
          <w:lang w:val="cs-CZ"/>
        </w:rPr>
        <w:t>Shrnutí</w:t>
      </w:r>
      <w:r w:rsidR="00EB52CB">
        <w:rPr>
          <w:noProof/>
          <w:lang w:val="cs-CZ"/>
        </w:rPr>
        <w:t xml:space="preserve"> (popis filmu není moc dobrý na určení žánru </w:t>
      </w:r>
      <w:r w:rsidR="00EB52CB" w:rsidRPr="00EB52CB">
        <w:rPr>
          <w:noProof/>
          <w:lang w:val="cs-CZ"/>
        </w:rPr>
        <w:sym w:font="Wingdings" w:char="F0E0"/>
      </w:r>
      <w:r w:rsidR="00EB52CB">
        <w:rPr>
          <w:noProof/>
          <w:lang w:val="cs-CZ"/>
        </w:rPr>
        <w:t xml:space="preserve"> rodinný, animovaný)</w:t>
      </w:r>
    </w:p>
    <w:p w14:paraId="409EDC26" w14:textId="7DA6521F" w:rsidR="00F576E6" w:rsidRDefault="00F576E6" w:rsidP="748AFC42">
      <w:pPr>
        <w:pStyle w:val="ZPBntext"/>
        <w:rPr>
          <w:noProof/>
          <w:lang w:val="cs-CZ"/>
        </w:rPr>
      </w:pPr>
      <w:r>
        <w:rPr>
          <w:noProof/>
          <w:lang w:val="cs-CZ"/>
        </w:rPr>
        <w:t>Co jsme tím dokázali</w:t>
      </w:r>
    </w:p>
    <w:p w14:paraId="015B5B18" w14:textId="34E32095" w:rsidR="00F576E6" w:rsidRDefault="00F576E6" w:rsidP="748AFC42">
      <w:pPr>
        <w:pStyle w:val="ZPBntext"/>
        <w:rPr>
          <w:noProof/>
          <w:lang w:val="cs-CZ"/>
        </w:rPr>
      </w:pPr>
      <w:r>
        <w:rPr>
          <w:noProof/>
          <w:lang w:val="cs-CZ"/>
        </w:rPr>
        <w:t>Úvod = závěr</w:t>
      </w:r>
    </w:p>
    <w:p w14:paraId="1A101430" w14:textId="5F52E026" w:rsidR="000803F8" w:rsidRDefault="000803F8" w:rsidP="748AFC42">
      <w:pPr>
        <w:pStyle w:val="ZPBntext"/>
        <w:rPr>
          <w:noProof/>
          <w:lang w:val="cs-CZ"/>
        </w:rPr>
      </w:pPr>
      <w:r>
        <w:rPr>
          <w:noProof/>
          <w:lang w:val="cs-CZ"/>
        </w:rPr>
        <w:t>Git odkaz</w:t>
      </w:r>
    </w:p>
    <w:p w14:paraId="1C0F9923" w14:textId="77777777" w:rsidR="00F576E6" w:rsidRPr="00167169" w:rsidRDefault="00F576E6" w:rsidP="748AFC42">
      <w:pPr>
        <w:pStyle w:val="ZPBntext"/>
        <w:rPr>
          <w:noProof/>
          <w:lang w:val="cs-CZ"/>
        </w:rPr>
      </w:pPr>
    </w:p>
    <w:p w14:paraId="035A2425" w14:textId="26AFA2EC" w:rsidR="748AFC42" w:rsidRPr="00167169" w:rsidRDefault="748AFC42" w:rsidP="748AFC42">
      <w:pPr>
        <w:pStyle w:val="ZPBntext"/>
        <w:rPr>
          <w:noProof/>
          <w:lang w:val="cs-CZ"/>
        </w:rPr>
      </w:pPr>
    </w:p>
    <w:p w14:paraId="593797CA" w14:textId="47AE1ABE" w:rsidR="00710C27" w:rsidRPr="00167169" w:rsidRDefault="00D15EC5" w:rsidP="00710C27">
      <w:pPr>
        <w:pStyle w:val="ZPHlavnnadpis"/>
        <w:rPr>
          <w:noProof/>
        </w:rPr>
      </w:pPr>
      <w:bookmarkStart w:id="8" w:name="_Toc156833995"/>
      <w:r w:rsidRPr="00167169">
        <w:rPr>
          <w:noProof/>
        </w:rPr>
        <w:lastRenderedPageBreak/>
        <w:t>Literat</w:t>
      </w:r>
      <w:r w:rsidR="004E47D2">
        <w:rPr>
          <w:noProof/>
        </w:rPr>
        <w:t>u</w:t>
      </w:r>
      <w:r w:rsidR="000871D7" w:rsidRPr="00167169">
        <w:rPr>
          <w:noProof/>
        </w:rPr>
        <w:t>ra</w:t>
      </w:r>
      <w:bookmarkEnd w:id="8"/>
    </w:p>
    <w:p w14:paraId="57EA8184" w14:textId="77777777" w:rsidR="00BD5B63" w:rsidRPr="00167169" w:rsidRDefault="00BD5B63" w:rsidP="004D74D5">
      <w:pPr>
        <w:pStyle w:val="ZPBntext"/>
        <w:rPr>
          <w:noProof/>
          <w:lang w:val="cs-CZ"/>
        </w:rPr>
      </w:pPr>
    </w:p>
    <w:p w14:paraId="07FCF903" w14:textId="7C3ECD47" w:rsidR="0088042A" w:rsidRPr="00167169" w:rsidRDefault="00000000" w:rsidP="007147D9">
      <w:pPr>
        <w:pStyle w:val="ZPBntext"/>
        <w:jc w:val="left"/>
        <w:rPr>
          <w:rStyle w:val="Hypertextovodkaz"/>
          <w:noProof/>
          <w:lang w:val="cs-CZ"/>
        </w:rPr>
      </w:pPr>
      <w:hyperlink r:id="rId13" w:history="1">
        <w:r w:rsidR="0059111E" w:rsidRPr="00167169">
          <w:rPr>
            <w:rStyle w:val="Hypertextovodkaz"/>
            <w:noProof/>
            <w:lang w:val="cs-CZ"/>
          </w:rPr>
          <w:t>https://www.kaggle.com/datasets/rounakbanik/the-movies-dataset</w:t>
        </w:r>
      </w:hyperlink>
    </w:p>
    <w:p w14:paraId="2C1566D6" w14:textId="77777777" w:rsidR="0059111E" w:rsidRPr="00167169" w:rsidRDefault="0059111E" w:rsidP="007147D9">
      <w:pPr>
        <w:pStyle w:val="ZPBntext"/>
        <w:jc w:val="left"/>
        <w:rPr>
          <w:rStyle w:val="Hypertextovodkaz"/>
          <w:noProof/>
          <w:lang w:val="cs-CZ"/>
        </w:rPr>
      </w:pPr>
    </w:p>
    <w:sectPr w:rsidR="0059111E" w:rsidRPr="00167169" w:rsidSect="00207173">
      <w:headerReference w:type="even" r:id="rId14"/>
      <w:headerReference w:type="default" r:id="rId15"/>
      <w:type w:val="oddPage"/>
      <w:pgSz w:w="11906" w:h="16838" w:code="9"/>
      <w:pgMar w:top="1418" w:right="1418" w:bottom="2268" w:left="1418" w:header="1276" w:footer="1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3D6DD" w14:textId="77777777" w:rsidR="00207173" w:rsidRDefault="00207173">
      <w:r>
        <w:separator/>
      </w:r>
    </w:p>
    <w:p w14:paraId="24A6B71A" w14:textId="77777777" w:rsidR="00207173" w:rsidRDefault="00207173"/>
    <w:p w14:paraId="2ACB199E" w14:textId="77777777" w:rsidR="00207173" w:rsidRDefault="00207173"/>
    <w:p w14:paraId="4CA28C94" w14:textId="77777777" w:rsidR="00207173" w:rsidRDefault="00207173"/>
    <w:p w14:paraId="12F7DCDD" w14:textId="77777777" w:rsidR="00207173" w:rsidRDefault="00207173"/>
    <w:p w14:paraId="49E0CE9F" w14:textId="77777777" w:rsidR="00207173" w:rsidRDefault="00207173"/>
  </w:endnote>
  <w:endnote w:type="continuationSeparator" w:id="0">
    <w:p w14:paraId="12C29362" w14:textId="77777777" w:rsidR="00207173" w:rsidRDefault="00207173">
      <w:r>
        <w:continuationSeparator/>
      </w:r>
    </w:p>
    <w:p w14:paraId="4D9CC608" w14:textId="77777777" w:rsidR="00207173" w:rsidRDefault="00207173"/>
    <w:p w14:paraId="1265F9ED" w14:textId="77777777" w:rsidR="00207173" w:rsidRDefault="00207173"/>
    <w:p w14:paraId="6D31A47B" w14:textId="77777777" w:rsidR="00207173" w:rsidRDefault="00207173"/>
    <w:p w14:paraId="247FE30B" w14:textId="77777777" w:rsidR="00207173" w:rsidRDefault="00207173"/>
    <w:p w14:paraId="5935E740" w14:textId="77777777" w:rsidR="00207173" w:rsidRDefault="00207173"/>
  </w:endnote>
  <w:endnote w:type="continuationNotice" w:id="1">
    <w:p w14:paraId="76E34FA3" w14:textId="77777777" w:rsidR="00207173" w:rsidRDefault="002071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38916" w14:textId="77777777" w:rsidR="00207173" w:rsidRDefault="00207173">
      <w:r>
        <w:separator/>
      </w:r>
    </w:p>
    <w:p w14:paraId="020EE6F0" w14:textId="77777777" w:rsidR="00207173" w:rsidRDefault="00207173"/>
  </w:footnote>
  <w:footnote w:type="continuationSeparator" w:id="0">
    <w:p w14:paraId="6E87ACCC" w14:textId="77777777" w:rsidR="00207173" w:rsidRDefault="00207173">
      <w:r>
        <w:continuationSeparator/>
      </w:r>
    </w:p>
    <w:p w14:paraId="65FD0638" w14:textId="77777777" w:rsidR="00207173" w:rsidRDefault="00207173"/>
    <w:p w14:paraId="36E472C7" w14:textId="77777777" w:rsidR="00207173" w:rsidRDefault="00207173"/>
    <w:p w14:paraId="75140D5D" w14:textId="77777777" w:rsidR="00207173" w:rsidRDefault="00207173"/>
    <w:p w14:paraId="1D519728" w14:textId="77777777" w:rsidR="00207173" w:rsidRDefault="00207173"/>
    <w:p w14:paraId="5E20A26F" w14:textId="77777777" w:rsidR="00207173" w:rsidRDefault="00207173"/>
  </w:footnote>
  <w:footnote w:type="continuationNotice" w:id="1">
    <w:p w14:paraId="36A60A2D" w14:textId="77777777" w:rsidR="00207173" w:rsidRDefault="002071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F46A" w14:textId="50B6C415" w:rsidR="00995DA9" w:rsidRDefault="00995DA9" w:rsidP="0074241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 w:rsidR="001C1F82">
      <w:rPr>
        <w:noProof/>
      </w:rPr>
      <w:t>20</w:t>
    </w:r>
    <w:r>
      <w:fldChar w:fldCharType="end"/>
    </w:r>
    <w:r>
      <w:tab/>
    </w:r>
    <w:fldSimple w:instr=" STYLEREF  &quot;ZP: Hlavní nadpis&quot;  \* MERGEFORMAT ">
      <w:r w:rsidR="004E47D2">
        <w:rPr>
          <w:noProof/>
        </w:rPr>
        <w:t>Literatura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4710" w14:textId="21A3BA29" w:rsidR="00995DA9" w:rsidRDefault="00000000" w:rsidP="0074241C">
    <w:pPr>
      <w:pStyle w:val="ZPZhlavvpravo"/>
    </w:pPr>
    <w:fldSimple w:instr=" STYLEREF  &quot;ZP: Hlavní nadpis&quot;  \* MERGEFORMAT ">
      <w:r w:rsidR="004E47D2">
        <w:rPr>
          <w:noProof/>
        </w:rPr>
        <w:t>Závěr</w:t>
      </w:r>
    </w:fldSimple>
    <w:r w:rsidR="00995DA9">
      <w:tab/>
    </w:r>
    <w:r w:rsidR="00995DA9" w:rsidRPr="005843DF">
      <w:fldChar w:fldCharType="begin"/>
    </w:r>
    <w:r w:rsidR="00995DA9" w:rsidRPr="005843DF">
      <w:instrText xml:space="preserve"> PAGE </w:instrText>
    </w:r>
    <w:r w:rsidR="00995DA9" w:rsidRPr="005843DF">
      <w:fldChar w:fldCharType="separate"/>
    </w:r>
    <w:r w:rsidR="001C1F82">
      <w:rPr>
        <w:noProof/>
      </w:rPr>
      <w:t>19</w:t>
    </w:r>
    <w:r w:rsidR="00995DA9" w:rsidRPr="005843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B0A"/>
    <w:multiLevelType w:val="multilevel"/>
    <w:tmpl w:val="521A3944"/>
    <w:lvl w:ilvl="0">
      <w:start w:val="1"/>
      <w:numFmt w:val="decimal"/>
      <w:pStyle w:val="ZPHlavnnadpis"/>
      <w:lvlText w:val="%1"/>
      <w:lvlJc w:val="left"/>
      <w:pPr>
        <w:tabs>
          <w:tab w:val="num" w:pos="482"/>
        </w:tabs>
        <w:ind w:left="480" w:hanging="480"/>
      </w:pPr>
      <w:rPr>
        <w:rFonts w:hint="default"/>
      </w:rPr>
    </w:lvl>
    <w:lvl w:ilvl="1">
      <w:start w:val="1"/>
      <w:numFmt w:val="decimal"/>
      <w:pStyle w:val="ZPSekce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ZPPodsekce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8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1" w15:restartNumberingAfterBreak="0">
    <w:nsid w:val="11FB7875"/>
    <w:multiLevelType w:val="hybridMultilevel"/>
    <w:tmpl w:val="FB384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D15E"/>
    <w:multiLevelType w:val="hybridMultilevel"/>
    <w:tmpl w:val="FFFFFFFF"/>
    <w:lvl w:ilvl="0" w:tplc="37424CB0">
      <w:start w:val="1"/>
      <w:numFmt w:val="lowerLetter"/>
      <w:lvlText w:val="%1)"/>
      <w:lvlJc w:val="left"/>
      <w:pPr>
        <w:ind w:left="720" w:hanging="360"/>
      </w:pPr>
    </w:lvl>
    <w:lvl w:ilvl="1" w:tplc="4E2EB1A4">
      <w:start w:val="1"/>
      <w:numFmt w:val="lowerLetter"/>
      <w:lvlText w:val="%2."/>
      <w:lvlJc w:val="left"/>
      <w:pPr>
        <w:ind w:left="1440" w:hanging="360"/>
      </w:pPr>
    </w:lvl>
    <w:lvl w:ilvl="2" w:tplc="76229858">
      <w:start w:val="1"/>
      <w:numFmt w:val="lowerRoman"/>
      <w:lvlText w:val="%3."/>
      <w:lvlJc w:val="right"/>
      <w:pPr>
        <w:ind w:left="2160" w:hanging="180"/>
      </w:pPr>
    </w:lvl>
    <w:lvl w:ilvl="3" w:tplc="DF460ED0">
      <w:start w:val="1"/>
      <w:numFmt w:val="decimal"/>
      <w:lvlText w:val="%4."/>
      <w:lvlJc w:val="left"/>
      <w:pPr>
        <w:ind w:left="2880" w:hanging="360"/>
      </w:pPr>
    </w:lvl>
    <w:lvl w:ilvl="4" w:tplc="7EF2AF6C">
      <w:start w:val="1"/>
      <w:numFmt w:val="lowerLetter"/>
      <w:lvlText w:val="%5."/>
      <w:lvlJc w:val="left"/>
      <w:pPr>
        <w:ind w:left="3600" w:hanging="360"/>
      </w:pPr>
    </w:lvl>
    <w:lvl w:ilvl="5" w:tplc="3044FFF4">
      <w:start w:val="1"/>
      <w:numFmt w:val="lowerRoman"/>
      <w:lvlText w:val="%6."/>
      <w:lvlJc w:val="right"/>
      <w:pPr>
        <w:ind w:left="4320" w:hanging="180"/>
      </w:pPr>
    </w:lvl>
    <w:lvl w:ilvl="6" w:tplc="CC72C394">
      <w:start w:val="1"/>
      <w:numFmt w:val="decimal"/>
      <w:lvlText w:val="%7."/>
      <w:lvlJc w:val="left"/>
      <w:pPr>
        <w:ind w:left="5040" w:hanging="360"/>
      </w:pPr>
    </w:lvl>
    <w:lvl w:ilvl="7" w:tplc="8CBECF90">
      <w:start w:val="1"/>
      <w:numFmt w:val="lowerLetter"/>
      <w:lvlText w:val="%8."/>
      <w:lvlJc w:val="left"/>
      <w:pPr>
        <w:ind w:left="5760" w:hanging="360"/>
      </w:pPr>
    </w:lvl>
    <w:lvl w:ilvl="8" w:tplc="71D0D0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51D4A"/>
    <w:multiLevelType w:val="multilevel"/>
    <w:tmpl w:val="EEB07E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0482133"/>
    <w:multiLevelType w:val="hybridMultilevel"/>
    <w:tmpl w:val="D0FC1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F1555"/>
    <w:multiLevelType w:val="hybridMultilevel"/>
    <w:tmpl w:val="1F5E98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8DE1E"/>
    <w:multiLevelType w:val="hybridMultilevel"/>
    <w:tmpl w:val="FFFFFFFF"/>
    <w:lvl w:ilvl="0" w:tplc="FCEA4816">
      <w:start w:val="2"/>
      <w:numFmt w:val="lowerLetter"/>
      <w:lvlText w:val="%1)"/>
      <w:lvlJc w:val="left"/>
      <w:pPr>
        <w:ind w:left="720" w:hanging="360"/>
      </w:pPr>
    </w:lvl>
    <w:lvl w:ilvl="1" w:tplc="FB2460B2">
      <w:start w:val="1"/>
      <w:numFmt w:val="lowerLetter"/>
      <w:lvlText w:val="%2."/>
      <w:lvlJc w:val="left"/>
      <w:pPr>
        <w:ind w:left="1440" w:hanging="360"/>
      </w:pPr>
    </w:lvl>
    <w:lvl w:ilvl="2" w:tplc="FC68EADC">
      <w:start w:val="1"/>
      <w:numFmt w:val="lowerRoman"/>
      <w:lvlText w:val="%3."/>
      <w:lvlJc w:val="right"/>
      <w:pPr>
        <w:ind w:left="2160" w:hanging="180"/>
      </w:pPr>
    </w:lvl>
    <w:lvl w:ilvl="3" w:tplc="9C6C6990">
      <w:start w:val="1"/>
      <w:numFmt w:val="decimal"/>
      <w:lvlText w:val="%4."/>
      <w:lvlJc w:val="left"/>
      <w:pPr>
        <w:ind w:left="2880" w:hanging="360"/>
      </w:pPr>
    </w:lvl>
    <w:lvl w:ilvl="4" w:tplc="116E136C">
      <w:start w:val="1"/>
      <w:numFmt w:val="lowerLetter"/>
      <w:lvlText w:val="%5."/>
      <w:lvlJc w:val="left"/>
      <w:pPr>
        <w:ind w:left="3600" w:hanging="360"/>
      </w:pPr>
    </w:lvl>
    <w:lvl w:ilvl="5" w:tplc="788C28AC">
      <w:start w:val="1"/>
      <w:numFmt w:val="lowerRoman"/>
      <w:lvlText w:val="%6."/>
      <w:lvlJc w:val="right"/>
      <w:pPr>
        <w:ind w:left="4320" w:hanging="180"/>
      </w:pPr>
    </w:lvl>
    <w:lvl w:ilvl="6" w:tplc="CBB8C8B0">
      <w:start w:val="1"/>
      <w:numFmt w:val="decimal"/>
      <w:lvlText w:val="%7."/>
      <w:lvlJc w:val="left"/>
      <w:pPr>
        <w:ind w:left="5040" w:hanging="360"/>
      </w:pPr>
    </w:lvl>
    <w:lvl w:ilvl="7" w:tplc="B852BAC2">
      <w:start w:val="1"/>
      <w:numFmt w:val="lowerLetter"/>
      <w:lvlText w:val="%8."/>
      <w:lvlJc w:val="left"/>
      <w:pPr>
        <w:ind w:left="5760" w:hanging="360"/>
      </w:pPr>
    </w:lvl>
    <w:lvl w:ilvl="8" w:tplc="4C8053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C3207"/>
    <w:multiLevelType w:val="hybridMultilevel"/>
    <w:tmpl w:val="4E64CA4A"/>
    <w:lvl w:ilvl="0" w:tplc="D13463CE">
      <w:start w:val="1"/>
      <w:numFmt w:val="decimal"/>
      <w:pStyle w:val="ZPPopisektabulky"/>
      <w:lvlText w:val="Tab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7354EA"/>
    <w:multiLevelType w:val="hybridMultilevel"/>
    <w:tmpl w:val="FFFFFFFF"/>
    <w:lvl w:ilvl="0" w:tplc="EA6CD062">
      <w:start w:val="3"/>
      <w:numFmt w:val="lowerLetter"/>
      <w:lvlText w:val="%1)"/>
      <w:lvlJc w:val="left"/>
      <w:pPr>
        <w:ind w:left="720" w:hanging="360"/>
      </w:pPr>
    </w:lvl>
    <w:lvl w:ilvl="1" w:tplc="E5F0EC9C">
      <w:start w:val="1"/>
      <w:numFmt w:val="lowerLetter"/>
      <w:lvlText w:val="%2."/>
      <w:lvlJc w:val="left"/>
      <w:pPr>
        <w:ind w:left="1440" w:hanging="360"/>
      </w:pPr>
    </w:lvl>
    <w:lvl w:ilvl="2" w:tplc="D9FA076E">
      <w:start w:val="1"/>
      <w:numFmt w:val="lowerRoman"/>
      <w:lvlText w:val="%3."/>
      <w:lvlJc w:val="right"/>
      <w:pPr>
        <w:ind w:left="2160" w:hanging="180"/>
      </w:pPr>
    </w:lvl>
    <w:lvl w:ilvl="3" w:tplc="3FBC9392">
      <w:start w:val="1"/>
      <w:numFmt w:val="decimal"/>
      <w:lvlText w:val="%4."/>
      <w:lvlJc w:val="left"/>
      <w:pPr>
        <w:ind w:left="2880" w:hanging="360"/>
      </w:pPr>
    </w:lvl>
    <w:lvl w:ilvl="4" w:tplc="CFC0A90A">
      <w:start w:val="1"/>
      <w:numFmt w:val="lowerLetter"/>
      <w:lvlText w:val="%5."/>
      <w:lvlJc w:val="left"/>
      <w:pPr>
        <w:ind w:left="3600" w:hanging="360"/>
      </w:pPr>
    </w:lvl>
    <w:lvl w:ilvl="5" w:tplc="839C58E0">
      <w:start w:val="1"/>
      <w:numFmt w:val="lowerRoman"/>
      <w:lvlText w:val="%6."/>
      <w:lvlJc w:val="right"/>
      <w:pPr>
        <w:ind w:left="4320" w:hanging="180"/>
      </w:pPr>
    </w:lvl>
    <w:lvl w:ilvl="6" w:tplc="03261D8A">
      <w:start w:val="1"/>
      <w:numFmt w:val="decimal"/>
      <w:lvlText w:val="%7."/>
      <w:lvlJc w:val="left"/>
      <w:pPr>
        <w:ind w:left="5040" w:hanging="360"/>
      </w:pPr>
    </w:lvl>
    <w:lvl w:ilvl="7" w:tplc="C1CA0858">
      <w:start w:val="1"/>
      <w:numFmt w:val="lowerLetter"/>
      <w:lvlText w:val="%8."/>
      <w:lvlJc w:val="left"/>
      <w:pPr>
        <w:ind w:left="5760" w:hanging="360"/>
      </w:pPr>
    </w:lvl>
    <w:lvl w:ilvl="8" w:tplc="5CF6C5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9F"/>
    <w:multiLevelType w:val="hybridMultilevel"/>
    <w:tmpl w:val="ED44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04970"/>
    <w:multiLevelType w:val="hybridMultilevel"/>
    <w:tmpl w:val="42A07BA2"/>
    <w:lvl w:ilvl="0" w:tplc="00D66E7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62" w:hanging="360"/>
      </w:pPr>
    </w:lvl>
    <w:lvl w:ilvl="2" w:tplc="0405001B" w:tentative="1">
      <w:start w:val="1"/>
      <w:numFmt w:val="lowerRoman"/>
      <w:lvlText w:val="%3."/>
      <w:lvlJc w:val="right"/>
      <w:pPr>
        <w:ind w:left="2282" w:hanging="180"/>
      </w:pPr>
    </w:lvl>
    <w:lvl w:ilvl="3" w:tplc="0405000F" w:tentative="1">
      <w:start w:val="1"/>
      <w:numFmt w:val="decimal"/>
      <w:lvlText w:val="%4."/>
      <w:lvlJc w:val="left"/>
      <w:pPr>
        <w:ind w:left="3002" w:hanging="360"/>
      </w:pPr>
    </w:lvl>
    <w:lvl w:ilvl="4" w:tplc="04050019" w:tentative="1">
      <w:start w:val="1"/>
      <w:numFmt w:val="lowerLetter"/>
      <w:lvlText w:val="%5."/>
      <w:lvlJc w:val="left"/>
      <w:pPr>
        <w:ind w:left="3722" w:hanging="360"/>
      </w:pPr>
    </w:lvl>
    <w:lvl w:ilvl="5" w:tplc="0405001B" w:tentative="1">
      <w:start w:val="1"/>
      <w:numFmt w:val="lowerRoman"/>
      <w:lvlText w:val="%6."/>
      <w:lvlJc w:val="right"/>
      <w:pPr>
        <w:ind w:left="4442" w:hanging="180"/>
      </w:pPr>
    </w:lvl>
    <w:lvl w:ilvl="6" w:tplc="0405000F" w:tentative="1">
      <w:start w:val="1"/>
      <w:numFmt w:val="decimal"/>
      <w:lvlText w:val="%7."/>
      <w:lvlJc w:val="left"/>
      <w:pPr>
        <w:ind w:left="5162" w:hanging="360"/>
      </w:pPr>
    </w:lvl>
    <w:lvl w:ilvl="7" w:tplc="04050019" w:tentative="1">
      <w:start w:val="1"/>
      <w:numFmt w:val="lowerLetter"/>
      <w:lvlText w:val="%8."/>
      <w:lvlJc w:val="left"/>
      <w:pPr>
        <w:ind w:left="5882" w:hanging="360"/>
      </w:pPr>
    </w:lvl>
    <w:lvl w:ilvl="8" w:tplc="0405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1" w15:restartNumberingAfterBreak="0">
    <w:nsid w:val="6AED6045"/>
    <w:multiLevelType w:val="hybridMultilevel"/>
    <w:tmpl w:val="A28C75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E7863"/>
    <w:multiLevelType w:val="hybridMultilevel"/>
    <w:tmpl w:val="8F12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00B05"/>
    <w:multiLevelType w:val="multilevel"/>
    <w:tmpl w:val="A6D47DB6"/>
    <w:lvl w:ilvl="0">
      <w:start w:val="1"/>
      <w:numFmt w:val="upperLetter"/>
      <w:pStyle w:val="ZPHlavnnadpis--plohy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1"/>
        </w:tabs>
        <w:ind w:left="1501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4"/>
        </w:tabs>
        <w:ind w:left="9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8"/>
        </w:tabs>
        <w:ind w:left="10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92"/>
        </w:tabs>
        <w:ind w:left="11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6"/>
        </w:tabs>
        <w:ind w:left="13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80"/>
        </w:tabs>
        <w:ind w:left="1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584"/>
      </w:pPr>
      <w:rPr>
        <w:rFonts w:hint="default"/>
      </w:rPr>
    </w:lvl>
  </w:abstractNum>
  <w:abstractNum w:abstractNumId="14" w15:restartNumberingAfterBreak="0">
    <w:nsid w:val="7CC31B78"/>
    <w:multiLevelType w:val="hybridMultilevel"/>
    <w:tmpl w:val="8B9C6216"/>
    <w:lvl w:ilvl="0" w:tplc="D166DD8A">
      <w:start w:val="1"/>
      <w:numFmt w:val="decimal"/>
      <w:pStyle w:val="ZPPopisekobrzku"/>
      <w:lvlText w:val="Obr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9686365">
    <w:abstractNumId w:val="3"/>
  </w:num>
  <w:num w:numId="2" w16cid:durableId="1660308600">
    <w:abstractNumId w:val="13"/>
  </w:num>
  <w:num w:numId="3" w16cid:durableId="728772951">
    <w:abstractNumId w:val="7"/>
  </w:num>
  <w:num w:numId="4" w16cid:durableId="385229120">
    <w:abstractNumId w:val="14"/>
  </w:num>
  <w:num w:numId="5" w16cid:durableId="259066562">
    <w:abstractNumId w:val="0"/>
  </w:num>
  <w:num w:numId="6" w16cid:durableId="1255212563">
    <w:abstractNumId w:val="11"/>
  </w:num>
  <w:num w:numId="7" w16cid:durableId="1011762759">
    <w:abstractNumId w:val="5"/>
  </w:num>
  <w:num w:numId="8" w16cid:durableId="1680161650">
    <w:abstractNumId w:val="4"/>
  </w:num>
  <w:num w:numId="9" w16cid:durableId="185600572">
    <w:abstractNumId w:val="10"/>
  </w:num>
  <w:num w:numId="10" w16cid:durableId="74591970">
    <w:abstractNumId w:val="9"/>
  </w:num>
  <w:num w:numId="11" w16cid:durableId="1757242224">
    <w:abstractNumId w:val="1"/>
  </w:num>
  <w:num w:numId="12" w16cid:durableId="1435705445">
    <w:abstractNumId w:val="12"/>
  </w:num>
  <w:num w:numId="13" w16cid:durableId="1335720779">
    <w:abstractNumId w:val="8"/>
  </w:num>
  <w:num w:numId="14" w16cid:durableId="1348368395">
    <w:abstractNumId w:val="6"/>
  </w:num>
  <w:num w:numId="15" w16cid:durableId="703479639">
    <w:abstractNumId w:val="2"/>
  </w:num>
  <w:num w:numId="16" w16cid:durableId="159266660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mirrorMargins/>
  <w:activeWritingStyle w:appName="MSWord" w:lang="en-GB" w:vendorID="64" w:dllVersion="6" w:nlCheck="1" w:checkStyle="0"/>
  <w:activeWritingStyle w:appName="MSWord" w:lang="cs-CZ" w:vendorID="64" w:dllVersion="4096" w:nlCheck="1" w:checkStyle="0"/>
  <w:activeWritingStyle w:appName="MSWord" w:lang="en-GB" w:vendorID="64" w:dllVersion="4096" w:nlCheck="1" w:checkStyle="0"/>
  <w:activeWritingStyle w:appName="MSWord" w:lang="cs-CZ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stylePaneSortMethod w:val="0000"/>
  <w:defaultTabStop w:val="709"/>
  <w:autoHyphenation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A0"/>
    <w:rsid w:val="00000429"/>
    <w:rsid w:val="000028B2"/>
    <w:rsid w:val="00003ADF"/>
    <w:rsid w:val="000046C4"/>
    <w:rsid w:val="00005B66"/>
    <w:rsid w:val="00006358"/>
    <w:rsid w:val="00006A66"/>
    <w:rsid w:val="00010E49"/>
    <w:rsid w:val="000127E7"/>
    <w:rsid w:val="00015149"/>
    <w:rsid w:val="00015385"/>
    <w:rsid w:val="00015606"/>
    <w:rsid w:val="00015799"/>
    <w:rsid w:val="00015EB3"/>
    <w:rsid w:val="00015F31"/>
    <w:rsid w:val="00020371"/>
    <w:rsid w:val="00020BDC"/>
    <w:rsid w:val="0002371E"/>
    <w:rsid w:val="00027983"/>
    <w:rsid w:val="0003139D"/>
    <w:rsid w:val="0003276D"/>
    <w:rsid w:val="00033887"/>
    <w:rsid w:val="0004183D"/>
    <w:rsid w:val="00042887"/>
    <w:rsid w:val="00045288"/>
    <w:rsid w:val="0005583E"/>
    <w:rsid w:val="00056287"/>
    <w:rsid w:val="000636AE"/>
    <w:rsid w:val="0006614D"/>
    <w:rsid w:val="00067761"/>
    <w:rsid w:val="000712F6"/>
    <w:rsid w:val="00075D4D"/>
    <w:rsid w:val="00075D7A"/>
    <w:rsid w:val="00077710"/>
    <w:rsid w:val="000803D2"/>
    <w:rsid w:val="000803F8"/>
    <w:rsid w:val="00086317"/>
    <w:rsid w:val="000871D7"/>
    <w:rsid w:val="00093E4A"/>
    <w:rsid w:val="00095824"/>
    <w:rsid w:val="00096D90"/>
    <w:rsid w:val="000977CA"/>
    <w:rsid w:val="000A0556"/>
    <w:rsid w:val="000B06E2"/>
    <w:rsid w:val="000B1384"/>
    <w:rsid w:val="000B1E37"/>
    <w:rsid w:val="000B2FE1"/>
    <w:rsid w:val="000B3C02"/>
    <w:rsid w:val="000B5697"/>
    <w:rsid w:val="000B5A44"/>
    <w:rsid w:val="000B5CBD"/>
    <w:rsid w:val="000B72D3"/>
    <w:rsid w:val="000C4178"/>
    <w:rsid w:val="000C63CD"/>
    <w:rsid w:val="000C7CF9"/>
    <w:rsid w:val="000D2698"/>
    <w:rsid w:val="000D3F06"/>
    <w:rsid w:val="000D4404"/>
    <w:rsid w:val="000E0DD5"/>
    <w:rsid w:val="000E0E43"/>
    <w:rsid w:val="000E1314"/>
    <w:rsid w:val="000E2574"/>
    <w:rsid w:val="000E32EB"/>
    <w:rsid w:val="000E3910"/>
    <w:rsid w:val="000E47B0"/>
    <w:rsid w:val="000E6386"/>
    <w:rsid w:val="000E751F"/>
    <w:rsid w:val="000F08E2"/>
    <w:rsid w:val="000F121B"/>
    <w:rsid w:val="000F1C94"/>
    <w:rsid w:val="000F3EAB"/>
    <w:rsid w:val="000F4664"/>
    <w:rsid w:val="000F4BC4"/>
    <w:rsid w:val="000FEB51"/>
    <w:rsid w:val="001051B0"/>
    <w:rsid w:val="00106540"/>
    <w:rsid w:val="0010714E"/>
    <w:rsid w:val="00107AE7"/>
    <w:rsid w:val="00107E23"/>
    <w:rsid w:val="00111A14"/>
    <w:rsid w:val="0011620A"/>
    <w:rsid w:val="00120459"/>
    <w:rsid w:val="00120FCC"/>
    <w:rsid w:val="00122F2B"/>
    <w:rsid w:val="00123134"/>
    <w:rsid w:val="001231B9"/>
    <w:rsid w:val="00123DB3"/>
    <w:rsid w:val="00124B71"/>
    <w:rsid w:val="001259DA"/>
    <w:rsid w:val="00127018"/>
    <w:rsid w:val="0013063A"/>
    <w:rsid w:val="0013168D"/>
    <w:rsid w:val="001334BD"/>
    <w:rsid w:val="00133E99"/>
    <w:rsid w:val="001350DA"/>
    <w:rsid w:val="00135822"/>
    <w:rsid w:val="00136F01"/>
    <w:rsid w:val="00143719"/>
    <w:rsid w:val="00144C69"/>
    <w:rsid w:val="00144D48"/>
    <w:rsid w:val="00150483"/>
    <w:rsid w:val="00152B5C"/>
    <w:rsid w:val="001536C1"/>
    <w:rsid w:val="00154884"/>
    <w:rsid w:val="00157BBE"/>
    <w:rsid w:val="0016330D"/>
    <w:rsid w:val="00165AB0"/>
    <w:rsid w:val="00166437"/>
    <w:rsid w:val="00167169"/>
    <w:rsid w:val="0017222B"/>
    <w:rsid w:val="0017653E"/>
    <w:rsid w:val="00176D79"/>
    <w:rsid w:val="00177036"/>
    <w:rsid w:val="00177293"/>
    <w:rsid w:val="001806A8"/>
    <w:rsid w:val="00180D7F"/>
    <w:rsid w:val="00181F70"/>
    <w:rsid w:val="00185F49"/>
    <w:rsid w:val="001910B9"/>
    <w:rsid w:val="00191A87"/>
    <w:rsid w:val="00192626"/>
    <w:rsid w:val="00192A23"/>
    <w:rsid w:val="00193D5F"/>
    <w:rsid w:val="00196CE0"/>
    <w:rsid w:val="001A0806"/>
    <w:rsid w:val="001A2784"/>
    <w:rsid w:val="001A5262"/>
    <w:rsid w:val="001A5AA3"/>
    <w:rsid w:val="001B0A22"/>
    <w:rsid w:val="001B6940"/>
    <w:rsid w:val="001C035A"/>
    <w:rsid w:val="001C1F82"/>
    <w:rsid w:val="001C3141"/>
    <w:rsid w:val="001C656F"/>
    <w:rsid w:val="001C7095"/>
    <w:rsid w:val="001D0120"/>
    <w:rsid w:val="001D4581"/>
    <w:rsid w:val="001D5217"/>
    <w:rsid w:val="001E07A1"/>
    <w:rsid w:val="001E1714"/>
    <w:rsid w:val="001E176F"/>
    <w:rsid w:val="001E207C"/>
    <w:rsid w:val="001E2C10"/>
    <w:rsid w:val="001E4A0F"/>
    <w:rsid w:val="001E6CE1"/>
    <w:rsid w:val="001F1834"/>
    <w:rsid w:val="001F5586"/>
    <w:rsid w:val="001F75CB"/>
    <w:rsid w:val="0020236F"/>
    <w:rsid w:val="002041D3"/>
    <w:rsid w:val="00204FBA"/>
    <w:rsid w:val="002059E0"/>
    <w:rsid w:val="00207173"/>
    <w:rsid w:val="00212318"/>
    <w:rsid w:val="002125CA"/>
    <w:rsid w:val="00212FEA"/>
    <w:rsid w:val="00213563"/>
    <w:rsid w:val="002156F2"/>
    <w:rsid w:val="00221FDA"/>
    <w:rsid w:val="002225D3"/>
    <w:rsid w:val="00222F81"/>
    <w:rsid w:val="002250C4"/>
    <w:rsid w:val="00225242"/>
    <w:rsid w:val="0022695D"/>
    <w:rsid w:val="0023175A"/>
    <w:rsid w:val="00234E9E"/>
    <w:rsid w:val="00235095"/>
    <w:rsid w:val="0023674E"/>
    <w:rsid w:val="00236A4F"/>
    <w:rsid w:val="00237529"/>
    <w:rsid w:val="002405FE"/>
    <w:rsid w:val="0024377F"/>
    <w:rsid w:val="00247205"/>
    <w:rsid w:val="00250105"/>
    <w:rsid w:val="00255992"/>
    <w:rsid w:val="002578DD"/>
    <w:rsid w:val="00260BE0"/>
    <w:rsid w:val="00261245"/>
    <w:rsid w:val="002624AA"/>
    <w:rsid w:val="002663B9"/>
    <w:rsid w:val="00266831"/>
    <w:rsid w:val="00270F04"/>
    <w:rsid w:val="00272CFA"/>
    <w:rsid w:val="00273605"/>
    <w:rsid w:val="00273FE1"/>
    <w:rsid w:val="002752AB"/>
    <w:rsid w:val="00280F8B"/>
    <w:rsid w:val="0028267F"/>
    <w:rsid w:val="00283728"/>
    <w:rsid w:val="00283847"/>
    <w:rsid w:val="0028594B"/>
    <w:rsid w:val="0028791D"/>
    <w:rsid w:val="00291778"/>
    <w:rsid w:val="002969AD"/>
    <w:rsid w:val="0029CA8E"/>
    <w:rsid w:val="002A0BF9"/>
    <w:rsid w:val="002A5451"/>
    <w:rsid w:val="002B0E30"/>
    <w:rsid w:val="002B1A33"/>
    <w:rsid w:val="002B31E7"/>
    <w:rsid w:val="002B3FB2"/>
    <w:rsid w:val="002B40B6"/>
    <w:rsid w:val="002B5FEF"/>
    <w:rsid w:val="002B6E87"/>
    <w:rsid w:val="002C6AE0"/>
    <w:rsid w:val="002D4CF0"/>
    <w:rsid w:val="002D7200"/>
    <w:rsid w:val="002D7929"/>
    <w:rsid w:val="002E03D2"/>
    <w:rsid w:val="002F0406"/>
    <w:rsid w:val="002F15E9"/>
    <w:rsid w:val="002F1CAB"/>
    <w:rsid w:val="002F329C"/>
    <w:rsid w:val="002F3770"/>
    <w:rsid w:val="002F55D4"/>
    <w:rsid w:val="002F69B5"/>
    <w:rsid w:val="00300D63"/>
    <w:rsid w:val="00301CB3"/>
    <w:rsid w:val="0030249F"/>
    <w:rsid w:val="00305DE7"/>
    <w:rsid w:val="0030677D"/>
    <w:rsid w:val="0030759F"/>
    <w:rsid w:val="00311E99"/>
    <w:rsid w:val="00312767"/>
    <w:rsid w:val="00312B94"/>
    <w:rsid w:val="0031331D"/>
    <w:rsid w:val="00317797"/>
    <w:rsid w:val="00322D97"/>
    <w:rsid w:val="003236C8"/>
    <w:rsid w:val="003238F8"/>
    <w:rsid w:val="00325AA1"/>
    <w:rsid w:val="00327A30"/>
    <w:rsid w:val="00330149"/>
    <w:rsid w:val="00330F04"/>
    <w:rsid w:val="00334063"/>
    <w:rsid w:val="0034066F"/>
    <w:rsid w:val="00342068"/>
    <w:rsid w:val="003451DC"/>
    <w:rsid w:val="00345341"/>
    <w:rsid w:val="0034553C"/>
    <w:rsid w:val="00345C9D"/>
    <w:rsid w:val="0034657B"/>
    <w:rsid w:val="003527D5"/>
    <w:rsid w:val="00353E34"/>
    <w:rsid w:val="00354ECD"/>
    <w:rsid w:val="00356A03"/>
    <w:rsid w:val="00360966"/>
    <w:rsid w:val="00360E6D"/>
    <w:rsid w:val="00364EA5"/>
    <w:rsid w:val="003658A7"/>
    <w:rsid w:val="0036613B"/>
    <w:rsid w:val="00372A97"/>
    <w:rsid w:val="00373624"/>
    <w:rsid w:val="0037430F"/>
    <w:rsid w:val="00376BD5"/>
    <w:rsid w:val="00381867"/>
    <w:rsid w:val="00384138"/>
    <w:rsid w:val="00384D70"/>
    <w:rsid w:val="00386FD6"/>
    <w:rsid w:val="003870A7"/>
    <w:rsid w:val="00387CB9"/>
    <w:rsid w:val="00393AF8"/>
    <w:rsid w:val="00394918"/>
    <w:rsid w:val="0039508C"/>
    <w:rsid w:val="00396A53"/>
    <w:rsid w:val="00397A33"/>
    <w:rsid w:val="003A02BA"/>
    <w:rsid w:val="003A1737"/>
    <w:rsid w:val="003A2E61"/>
    <w:rsid w:val="003A35EF"/>
    <w:rsid w:val="003A4108"/>
    <w:rsid w:val="003A4F80"/>
    <w:rsid w:val="003A54DD"/>
    <w:rsid w:val="003B2FD8"/>
    <w:rsid w:val="003B498F"/>
    <w:rsid w:val="003B4C11"/>
    <w:rsid w:val="003B53B7"/>
    <w:rsid w:val="003B6CC7"/>
    <w:rsid w:val="003B7462"/>
    <w:rsid w:val="003C014C"/>
    <w:rsid w:val="003C3055"/>
    <w:rsid w:val="003C52CA"/>
    <w:rsid w:val="003D0318"/>
    <w:rsid w:val="003D0CAD"/>
    <w:rsid w:val="003D167A"/>
    <w:rsid w:val="003D2D22"/>
    <w:rsid w:val="003D3882"/>
    <w:rsid w:val="003D4729"/>
    <w:rsid w:val="003D7356"/>
    <w:rsid w:val="003E3A5B"/>
    <w:rsid w:val="003E6F4C"/>
    <w:rsid w:val="003E7199"/>
    <w:rsid w:val="003F085A"/>
    <w:rsid w:val="003F235F"/>
    <w:rsid w:val="003F25A6"/>
    <w:rsid w:val="003F2877"/>
    <w:rsid w:val="003F378A"/>
    <w:rsid w:val="003F46B2"/>
    <w:rsid w:val="003F6398"/>
    <w:rsid w:val="003F63ED"/>
    <w:rsid w:val="00400F86"/>
    <w:rsid w:val="004012BB"/>
    <w:rsid w:val="00402B80"/>
    <w:rsid w:val="0040397C"/>
    <w:rsid w:val="00410BF3"/>
    <w:rsid w:val="0041503D"/>
    <w:rsid w:val="00415B11"/>
    <w:rsid w:val="00416275"/>
    <w:rsid w:val="00416CE9"/>
    <w:rsid w:val="004272BD"/>
    <w:rsid w:val="004272FE"/>
    <w:rsid w:val="00427353"/>
    <w:rsid w:val="004306BF"/>
    <w:rsid w:val="00432739"/>
    <w:rsid w:val="00432B13"/>
    <w:rsid w:val="00434240"/>
    <w:rsid w:val="00434473"/>
    <w:rsid w:val="00442759"/>
    <w:rsid w:val="004432E2"/>
    <w:rsid w:val="00443388"/>
    <w:rsid w:val="00447A52"/>
    <w:rsid w:val="00452DAF"/>
    <w:rsid w:val="00453940"/>
    <w:rsid w:val="00454387"/>
    <w:rsid w:val="00456E6D"/>
    <w:rsid w:val="0045718D"/>
    <w:rsid w:val="004571E2"/>
    <w:rsid w:val="004572B3"/>
    <w:rsid w:val="004579C3"/>
    <w:rsid w:val="00457A74"/>
    <w:rsid w:val="004606A7"/>
    <w:rsid w:val="00460F39"/>
    <w:rsid w:val="00461F0E"/>
    <w:rsid w:val="004622BA"/>
    <w:rsid w:val="00464CF0"/>
    <w:rsid w:val="00465207"/>
    <w:rsid w:val="004674B1"/>
    <w:rsid w:val="0047106E"/>
    <w:rsid w:val="00473316"/>
    <w:rsid w:val="004736D3"/>
    <w:rsid w:val="004743C2"/>
    <w:rsid w:val="00476EB7"/>
    <w:rsid w:val="00476EB8"/>
    <w:rsid w:val="004773EE"/>
    <w:rsid w:val="00482CE5"/>
    <w:rsid w:val="0048704E"/>
    <w:rsid w:val="00490004"/>
    <w:rsid w:val="004922F1"/>
    <w:rsid w:val="0049372C"/>
    <w:rsid w:val="004942F4"/>
    <w:rsid w:val="004966B9"/>
    <w:rsid w:val="004A15BE"/>
    <w:rsid w:val="004A15F7"/>
    <w:rsid w:val="004A3394"/>
    <w:rsid w:val="004A388C"/>
    <w:rsid w:val="004A56A2"/>
    <w:rsid w:val="004A664D"/>
    <w:rsid w:val="004A6958"/>
    <w:rsid w:val="004B01A1"/>
    <w:rsid w:val="004B55C6"/>
    <w:rsid w:val="004C1714"/>
    <w:rsid w:val="004C25E9"/>
    <w:rsid w:val="004D0551"/>
    <w:rsid w:val="004D0582"/>
    <w:rsid w:val="004D2110"/>
    <w:rsid w:val="004D52B8"/>
    <w:rsid w:val="004D6369"/>
    <w:rsid w:val="004D74D5"/>
    <w:rsid w:val="004E08BA"/>
    <w:rsid w:val="004E3D35"/>
    <w:rsid w:val="004E47D2"/>
    <w:rsid w:val="004E4B9D"/>
    <w:rsid w:val="004E74CB"/>
    <w:rsid w:val="004E795A"/>
    <w:rsid w:val="004F018D"/>
    <w:rsid w:val="004F2429"/>
    <w:rsid w:val="004F6D35"/>
    <w:rsid w:val="004F7540"/>
    <w:rsid w:val="005010E3"/>
    <w:rsid w:val="00501AEA"/>
    <w:rsid w:val="00502893"/>
    <w:rsid w:val="0050319A"/>
    <w:rsid w:val="00503F19"/>
    <w:rsid w:val="00506BC0"/>
    <w:rsid w:val="00506DC5"/>
    <w:rsid w:val="00511543"/>
    <w:rsid w:val="0051273D"/>
    <w:rsid w:val="00515F92"/>
    <w:rsid w:val="00517203"/>
    <w:rsid w:val="00521AA8"/>
    <w:rsid w:val="00522BE0"/>
    <w:rsid w:val="005233D5"/>
    <w:rsid w:val="005253A0"/>
    <w:rsid w:val="00525AA4"/>
    <w:rsid w:val="00531892"/>
    <w:rsid w:val="0053618E"/>
    <w:rsid w:val="005362AF"/>
    <w:rsid w:val="0054337D"/>
    <w:rsid w:val="0054338A"/>
    <w:rsid w:val="005446D8"/>
    <w:rsid w:val="00544969"/>
    <w:rsid w:val="00546CAF"/>
    <w:rsid w:val="00556EEA"/>
    <w:rsid w:val="005573A5"/>
    <w:rsid w:val="00557F12"/>
    <w:rsid w:val="005612FF"/>
    <w:rsid w:val="005615BC"/>
    <w:rsid w:val="00564575"/>
    <w:rsid w:val="00564F18"/>
    <w:rsid w:val="00567CEB"/>
    <w:rsid w:val="00570D85"/>
    <w:rsid w:val="00574C13"/>
    <w:rsid w:val="00574C89"/>
    <w:rsid w:val="00575E7E"/>
    <w:rsid w:val="00576992"/>
    <w:rsid w:val="00576AE6"/>
    <w:rsid w:val="00576E43"/>
    <w:rsid w:val="00577C92"/>
    <w:rsid w:val="0058175D"/>
    <w:rsid w:val="00581933"/>
    <w:rsid w:val="005843DF"/>
    <w:rsid w:val="00586138"/>
    <w:rsid w:val="0059111E"/>
    <w:rsid w:val="00592AAF"/>
    <w:rsid w:val="005930B2"/>
    <w:rsid w:val="00595158"/>
    <w:rsid w:val="005A4366"/>
    <w:rsid w:val="005B16F1"/>
    <w:rsid w:val="005B3AA8"/>
    <w:rsid w:val="005B452E"/>
    <w:rsid w:val="005C0C3D"/>
    <w:rsid w:val="005C1BF5"/>
    <w:rsid w:val="005C2A84"/>
    <w:rsid w:val="005C3259"/>
    <w:rsid w:val="005C3360"/>
    <w:rsid w:val="005C5F5D"/>
    <w:rsid w:val="005C7F58"/>
    <w:rsid w:val="005D16B0"/>
    <w:rsid w:val="005D33D2"/>
    <w:rsid w:val="005D341A"/>
    <w:rsid w:val="005D346A"/>
    <w:rsid w:val="005D6619"/>
    <w:rsid w:val="005D675B"/>
    <w:rsid w:val="005D6FB7"/>
    <w:rsid w:val="005E40AC"/>
    <w:rsid w:val="005E46C0"/>
    <w:rsid w:val="005E6E68"/>
    <w:rsid w:val="005F5ED2"/>
    <w:rsid w:val="005F6A2B"/>
    <w:rsid w:val="005F6FE1"/>
    <w:rsid w:val="005F79A7"/>
    <w:rsid w:val="005F7BA3"/>
    <w:rsid w:val="00600188"/>
    <w:rsid w:val="00606E3C"/>
    <w:rsid w:val="00607AE2"/>
    <w:rsid w:val="006104B0"/>
    <w:rsid w:val="00611547"/>
    <w:rsid w:val="00613653"/>
    <w:rsid w:val="0061438F"/>
    <w:rsid w:val="0061507C"/>
    <w:rsid w:val="006167A8"/>
    <w:rsid w:val="00616E81"/>
    <w:rsid w:val="006172D7"/>
    <w:rsid w:val="00617CED"/>
    <w:rsid w:val="00620F41"/>
    <w:rsid w:val="006219B5"/>
    <w:rsid w:val="00621A73"/>
    <w:rsid w:val="00623FBE"/>
    <w:rsid w:val="006243C0"/>
    <w:rsid w:val="006249A7"/>
    <w:rsid w:val="00625607"/>
    <w:rsid w:val="0062613E"/>
    <w:rsid w:val="006276B9"/>
    <w:rsid w:val="00631D90"/>
    <w:rsid w:val="00631EEE"/>
    <w:rsid w:val="00634F30"/>
    <w:rsid w:val="00640EB3"/>
    <w:rsid w:val="006413BE"/>
    <w:rsid w:val="0064155A"/>
    <w:rsid w:val="006451A1"/>
    <w:rsid w:val="00647923"/>
    <w:rsid w:val="00647C19"/>
    <w:rsid w:val="00652B0D"/>
    <w:rsid w:val="0065478B"/>
    <w:rsid w:val="00656C84"/>
    <w:rsid w:val="00657A0F"/>
    <w:rsid w:val="00660616"/>
    <w:rsid w:val="006608C9"/>
    <w:rsid w:val="006613D4"/>
    <w:rsid w:val="00663599"/>
    <w:rsid w:val="00665429"/>
    <w:rsid w:val="006668A0"/>
    <w:rsid w:val="006675DE"/>
    <w:rsid w:val="00671379"/>
    <w:rsid w:val="00673D96"/>
    <w:rsid w:val="006748F7"/>
    <w:rsid w:val="006767CE"/>
    <w:rsid w:val="006803AE"/>
    <w:rsid w:val="00681511"/>
    <w:rsid w:val="00684BA8"/>
    <w:rsid w:val="00685852"/>
    <w:rsid w:val="00686598"/>
    <w:rsid w:val="006921C6"/>
    <w:rsid w:val="00692D32"/>
    <w:rsid w:val="00693FCD"/>
    <w:rsid w:val="00694C44"/>
    <w:rsid w:val="006A1389"/>
    <w:rsid w:val="006A2FFF"/>
    <w:rsid w:val="006A6A13"/>
    <w:rsid w:val="006A6A38"/>
    <w:rsid w:val="006A7D16"/>
    <w:rsid w:val="006B0A96"/>
    <w:rsid w:val="006B15F8"/>
    <w:rsid w:val="006B4A28"/>
    <w:rsid w:val="006B7619"/>
    <w:rsid w:val="006C0CC8"/>
    <w:rsid w:val="006C15B2"/>
    <w:rsid w:val="006D1AC9"/>
    <w:rsid w:val="006D4052"/>
    <w:rsid w:val="006D4808"/>
    <w:rsid w:val="006D5A34"/>
    <w:rsid w:val="006D6134"/>
    <w:rsid w:val="006D6C71"/>
    <w:rsid w:val="006E1D38"/>
    <w:rsid w:val="006E3D06"/>
    <w:rsid w:val="006E44C1"/>
    <w:rsid w:val="006E58CD"/>
    <w:rsid w:val="006E65D8"/>
    <w:rsid w:val="006E7631"/>
    <w:rsid w:val="006E770E"/>
    <w:rsid w:val="006F1104"/>
    <w:rsid w:val="006F2973"/>
    <w:rsid w:val="006F378B"/>
    <w:rsid w:val="006F3ADF"/>
    <w:rsid w:val="006F4A60"/>
    <w:rsid w:val="006F5171"/>
    <w:rsid w:val="006F6265"/>
    <w:rsid w:val="006F7134"/>
    <w:rsid w:val="006F71FF"/>
    <w:rsid w:val="0070279F"/>
    <w:rsid w:val="00702857"/>
    <w:rsid w:val="007033FE"/>
    <w:rsid w:val="00705DB6"/>
    <w:rsid w:val="00705F42"/>
    <w:rsid w:val="0070692E"/>
    <w:rsid w:val="007104D3"/>
    <w:rsid w:val="00710C27"/>
    <w:rsid w:val="00711730"/>
    <w:rsid w:val="00713C76"/>
    <w:rsid w:val="007147D9"/>
    <w:rsid w:val="00720656"/>
    <w:rsid w:val="00720955"/>
    <w:rsid w:val="00721475"/>
    <w:rsid w:val="00721DFB"/>
    <w:rsid w:val="00722452"/>
    <w:rsid w:val="007229E6"/>
    <w:rsid w:val="00722C26"/>
    <w:rsid w:val="00726029"/>
    <w:rsid w:val="007265E0"/>
    <w:rsid w:val="007335C3"/>
    <w:rsid w:val="00733EF9"/>
    <w:rsid w:val="0073707E"/>
    <w:rsid w:val="00737B00"/>
    <w:rsid w:val="00741279"/>
    <w:rsid w:val="0074241C"/>
    <w:rsid w:val="00743F57"/>
    <w:rsid w:val="0075091C"/>
    <w:rsid w:val="00751241"/>
    <w:rsid w:val="007520B4"/>
    <w:rsid w:val="00753B2A"/>
    <w:rsid w:val="00755A7E"/>
    <w:rsid w:val="00762E9F"/>
    <w:rsid w:val="0076407F"/>
    <w:rsid w:val="00766868"/>
    <w:rsid w:val="00770AD7"/>
    <w:rsid w:val="007712F1"/>
    <w:rsid w:val="0077393E"/>
    <w:rsid w:val="007771D4"/>
    <w:rsid w:val="00781868"/>
    <w:rsid w:val="00786270"/>
    <w:rsid w:val="007863E4"/>
    <w:rsid w:val="007911BF"/>
    <w:rsid w:val="00793F90"/>
    <w:rsid w:val="00794626"/>
    <w:rsid w:val="00796B68"/>
    <w:rsid w:val="00797307"/>
    <w:rsid w:val="007A00EC"/>
    <w:rsid w:val="007A22C4"/>
    <w:rsid w:val="007A26A7"/>
    <w:rsid w:val="007A5BA1"/>
    <w:rsid w:val="007A7093"/>
    <w:rsid w:val="007A70C1"/>
    <w:rsid w:val="007A7695"/>
    <w:rsid w:val="007A78BB"/>
    <w:rsid w:val="007B1DAC"/>
    <w:rsid w:val="007B4706"/>
    <w:rsid w:val="007B56C8"/>
    <w:rsid w:val="007BFD07"/>
    <w:rsid w:val="007C0041"/>
    <w:rsid w:val="007C0D94"/>
    <w:rsid w:val="007C10D8"/>
    <w:rsid w:val="007C358A"/>
    <w:rsid w:val="007D104B"/>
    <w:rsid w:val="007D15C2"/>
    <w:rsid w:val="007D4A43"/>
    <w:rsid w:val="007D7164"/>
    <w:rsid w:val="007D79BC"/>
    <w:rsid w:val="007D79CD"/>
    <w:rsid w:val="007E1ADE"/>
    <w:rsid w:val="007E3C3E"/>
    <w:rsid w:val="007E4046"/>
    <w:rsid w:val="007E5D0D"/>
    <w:rsid w:val="007E6199"/>
    <w:rsid w:val="007E6268"/>
    <w:rsid w:val="007E7F97"/>
    <w:rsid w:val="007F0A70"/>
    <w:rsid w:val="007F12C7"/>
    <w:rsid w:val="007F5135"/>
    <w:rsid w:val="007F5A60"/>
    <w:rsid w:val="007F7A82"/>
    <w:rsid w:val="007F7F57"/>
    <w:rsid w:val="00800470"/>
    <w:rsid w:val="008014F9"/>
    <w:rsid w:val="00801814"/>
    <w:rsid w:val="00802CD0"/>
    <w:rsid w:val="0080392F"/>
    <w:rsid w:val="00804157"/>
    <w:rsid w:val="008064AA"/>
    <w:rsid w:val="0080692D"/>
    <w:rsid w:val="008078CA"/>
    <w:rsid w:val="00807D5C"/>
    <w:rsid w:val="008103B8"/>
    <w:rsid w:val="00813987"/>
    <w:rsid w:val="008149E3"/>
    <w:rsid w:val="008216AB"/>
    <w:rsid w:val="008237FC"/>
    <w:rsid w:val="008238B4"/>
    <w:rsid w:val="00825421"/>
    <w:rsid w:val="0083198F"/>
    <w:rsid w:val="00831DB1"/>
    <w:rsid w:val="00833621"/>
    <w:rsid w:val="00841C50"/>
    <w:rsid w:val="00843594"/>
    <w:rsid w:val="00843EFF"/>
    <w:rsid w:val="0084461E"/>
    <w:rsid w:val="008448B3"/>
    <w:rsid w:val="00846920"/>
    <w:rsid w:val="00852F37"/>
    <w:rsid w:val="008537C0"/>
    <w:rsid w:val="00853C55"/>
    <w:rsid w:val="00854221"/>
    <w:rsid w:val="00854E09"/>
    <w:rsid w:val="00855499"/>
    <w:rsid w:val="00855B26"/>
    <w:rsid w:val="00855FD2"/>
    <w:rsid w:val="0085725D"/>
    <w:rsid w:val="008574E9"/>
    <w:rsid w:val="00857610"/>
    <w:rsid w:val="00857D84"/>
    <w:rsid w:val="00860635"/>
    <w:rsid w:val="00860E82"/>
    <w:rsid w:val="00871910"/>
    <w:rsid w:val="0087489D"/>
    <w:rsid w:val="008779CF"/>
    <w:rsid w:val="0088042A"/>
    <w:rsid w:val="00880EB1"/>
    <w:rsid w:val="008813AE"/>
    <w:rsid w:val="008814CE"/>
    <w:rsid w:val="008824F2"/>
    <w:rsid w:val="00885B92"/>
    <w:rsid w:val="00885F7E"/>
    <w:rsid w:val="0089226F"/>
    <w:rsid w:val="00893C1B"/>
    <w:rsid w:val="00893CCB"/>
    <w:rsid w:val="00893FBC"/>
    <w:rsid w:val="00895D0C"/>
    <w:rsid w:val="008960ED"/>
    <w:rsid w:val="00896523"/>
    <w:rsid w:val="008A0030"/>
    <w:rsid w:val="008A3977"/>
    <w:rsid w:val="008A3FFD"/>
    <w:rsid w:val="008A41F0"/>
    <w:rsid w:val="008A55E2"/>
    <w:rsid w:val="008A6FDB"/>
    <w:rsid w:val="008B08EA"/>
    <w:rsid w:val="008B1399"/>
    <w:rsid w:val="008B3AED"/>
    <w:rsid w:val="008B5823"/>
    <w:rsid w:val="008B76FF"/>
    <w:rsid w:val="008C0E28"/>
    <w:rsid w:val="008C27BD"/>
    <w:rsid w:val="008C2D46"/>
    <w:rsid w:val="008C2F0D"/>
    <w:rsid w:val="008C5E34"/>
    <w:rsid w:val="008C62B6"/>
    <w:rsid w:val="008C7A93"/>
    <w:rsid w:val="008C7D1C"/>
    <w:rsid w:val="008D2CD3"/>
    <w:rsid w:val="008D50AD"/>
    <w:rsid w:val="008D57CD"/>
    <w:rsid w:val="008D5C7C"/>
    <w:rsid w:val="008E22AE"/>
    <w:rsid w:val="008E3054"/>
    <w:rsid w:val="008E407B"/>
    <w:rsid w:val="008E4942"/>
    <w:rsid w:val="008E55CD"/>
    <w:rsid w:val="008E67FF"/>
    <w:rsid w:val="008E68CA"/>
    <w:rsid w:val="008F0E87"/>
    <w:rsid w:val="008F290B"/>
    <w:rsid w:val="008F29D4"/>
    <w:rsid w:val="00900615"/>
    <w:rsid w:val="009007F3"/>
    <w:rsid w:val="009014A1"/>
    <w:rsid w:val="009023F4"/>
    <w:rsid w:val="00902A86"/>
    <w:rsid w:val="00903EB6"/>
    <w:rsid w:val="009046D5"/>
    <w:rsid w:val="00911710"/>
    <w:rsid w:val="0091695D"/>
    <w:rsid w:val="00917EAF"/>
    <w:rsid w:val="0092000F"/>
    <w:rsid w:val="009215E3"/>
    <w:rsid w:val="009222AD"/>
    <w:rsid w:val="00922A8E"/>
    <w:rsid w:val="00927D23"/>
    <w:rsid w:val="0093180A"/>
    <w:rsid w:val="00933110"/>
    <w:rsid w:val="009335E1"/>
    <w:rsid w:val="00933FA0"/>
    <w:rsid w:val="00934D3A"/>
    <w:rsid w:val="00936835"/>
    <w:rsid w:val="00936C58"/>
    <w:rsid w:val="009448A5"/>
    <w:rsid w:val="009467F6"/>
    <w:rsid w:val="00946C70"/>
    <w:rsid w:val="0095002C"/>
    <w:rsid w:val="00951A7E"/>
    <w:rsid w:val="009531A1"/>
    <w:rsid w:val="00956852"/>
    <w:rsid w:val="00957F17"/>
    <w:rsid w:val="009621DF"/>
    <w:rsid w:val="00962B93"/>
    <w:rsid w:val="0097378A"/>
    <w:rsid w:val="009758E5"/>
    <w:rsid w:val="00980ED4"/>
    <w:rsid w:val="009812A5"/>
    <w:rsid w:val="00982664"/>
    <w:rsid w:val="00984F82"/>
    <w:rsid w:val="00987CE6"/>
    <w:rsid w:val="009903DA"/>
    <w:rsid w:val="0099054C"/>
    <w:rsid w:val="009927E9"/>
    <w:rsid w:val="0099393C"/>
    <w:rsid w:val="00994DC6"/>
    <w:rsid w:val="00995DA9"/>
    <w:rsid w:val="009A231E"/>
    <w:rsid w:val="009A3E69"/>
    <w:rsid w:val="009A4169"/>
    <w:rsid w:val="009A4A85"/>
    <w:rsid w:val="009A7A9C"/>
    <w:rsid w:val="009B1F99"/>
    <w:rsid w:val="009B2E5E"/>
    <w:rsid w:val="009B4F53"/>
    <w:rsid w:val="009B536D"/>
    <w:rsid w:val="009B555A"/>
    <w:rsid w:val="009B75CC"/>
    <w:rsid w:val="009C10BC"/>
    <w:rsid w:val="009C242E"/>
    <w:rsid w:val="009C2531"/>
    <w:rsid w:val="009C3E45"/>
    <w:rsid w:val="009C430C"/>
    <w:rsid w:val="009C6A70"/>
    <w:rsid w:val="009C719A"/>
    <w:rsid w:val="009C7978"/>
    <w:rsid w:val="009D1A62"/>
    <w:rsid w:val="009D587D"/>
    <w:rsid w:val="009D598B"/>
    <w:rsid w:val="009D627F"/>
    <w:rsid w:val="009E2412"/>
    <w:rsid w:val="009E2B42"/>
    <w:rsid w:val="009E311D"/>
    <w:rsid w:val="009E481A"/>
    <w:rsid w:val="009F0813"/>
    <w:rsid w:val="009F1F24"/>
    <w:rsid w:val="009F2452"/>
    <w:rsid w:val="009F2ADC"/>
    <w:rsid w:val="009F2EBA"/>
    <w:rsid w:val="009F2EFC"/>
    <w:rsid w:val="009F3286"/>
    <w:rsid w:val="009F5648"/>
    <w:rsid w:val="009F5D2C"/>
    <w:rsid w:val="009F6563"/>
    <w:rsid w:val="009F6968"/>
    <w:rsid w:val="009F6E4F"/>
    <w:rsid w:val="00A00883"/>
    <w:rsid w:val="00A019EB"/>
    <w:rsid w:val="00A037EC"/>
    <w:rsid w:val="00A06F46"/>
    <w:rsid w:val="00A07538"/>
    <w:rsid w:val="00A10022"/>
    <w:rsid w:val="00A11247"/>
    <w:rsid w:val="00A12045"/>
    <w:rsid w:val="00A13ECE"/>
    <w:rsid w:val="00A13F1F"/>
    <w:rsid w:val="00A145F7"/>
    <w:rsid w:val="00A151D8"/>
    <w:rsid w:val="00A163BF"/>
    <w:rsid w:val="00A21671"/>
    <w:rsid w:val="00A21B3C"/>
    <w:rsid w:val="00A21D20"/>
    <w:rsid w:val="00A22A22"/>
    <w:rsid w:val="00A23628"/>
    <w:rsid w:val="00A23802"/>
    <w:rsid w:val="00A23FB4"/>
    <w:rsid w:val="00A2634F"/>
    <w:rsid w:val="00A32DB9"/>
    <w:rsid w:val="00A33865"/>
    <w:rsid w:val="00A36F7B"/>
    <w:rsid w:val="00A37010"/>
    <w:rsid w:val="00A423E5"/>
    <w:rsid w:val="00A42DAC"/>
    <w:rsid w:val="00A43385"/>
    <w:rsid w:val="00A5072F"/>
    <w:rsid w:val="00A508D0"/>
    <w:rsid w:val="00A56C35"/>
    <w:rsid w:val="00A626BF"/>
    <w:rsid w:val="00A639E0"/>
    <w:rsid w:val="00A65F47"/>
    <w:rsid w:val="00A667E7"/>
    <w:rsid w:val="00A704DC"/>
    <w:rsid w:val="00A7060D"/>
    <w:rsid w:val="00A7637A"/>
    <w:rsid w:val="00A833DC"/>
    <w:rsid w:val="00A83F91"/>
    <w:rsid w:val="00A84458"/>
    <w:rsid w:val="00A8635C"/>
    <w:rsid w:val="00A86718"/>
    <w:rsid w:val="00A869D1"/>
    <w:rsid w:val="00A8795B"/>
    <w:rsid w:val="00A909D8"/>
    <w:rsid w:val="00A946D3"/>
    <w:rsid w:val="00A94A34"/>
    <w:rsid w:val="00A953F4"/>
    <w:rsid w:val="00A96697"/>
    <w:rsid w:val="00A972FF"/>
    <w:rsid w:val="00AA0E6C"/>
    <w:rsid w:val="00AA115A"/>
    <w:rsid w:val="00AA5293"/>
    <w:rsid w:val="00AB41DD"/>
    <w:rsid w:val="00AB5D20"/>
    <w:rsid w:val="00AB722D"/>
    <w:rsid w:val="00AD485F"/>
    <w:rsid w:val="00AD4F2A"/>
    <w:rsid w:val="00AD550D"/>
    <w:rsid w:val="00AD5B62"/>
    <w:rsid w:val="00AD5B98"/>
    <w:rsid w:val="00AD6A65"/>
    <w:rsid w:val="00AD7775"/>
    <w:rsid w:val="00AE065B"/>
    <w:rsid w:val="00AE2D1F"/>
    <w:rsid w:val="00AE6BAA"/>
    <w:rsid w:val="00AE7A1F"/>
    <w:rsid w:val="00AF09BE"/>
    <w:rsid w:val="00AF27E4"/>
    <w:rsid w:val="00AF3A96"/>
    <w:rsid w:val="00AF4793"/>
    <w:rsid w:val="00AF50CE"/>
    <w:rsid w:val="00B015E2"/>
    <w:rsid w:val="00B03BAA"/>
    <w:rsid w:val="00B06CB3"/>
    <w:rsid w:val="00B1168C"/>
    <w:rsid w:val="00B121FD"/>
    <w:rsid w:val="00B125B0"/>
    <w:rsid w:val="00B12CA8"/>
    <w:rsid w:val="00B1319B"/>
    <w:rsid w:val="00B16555"/>
    <w:rsid w:val="00B24B0E"/>
    <w:rsid w:val="00B27093"/>
    <w:rsid w:val="00B3050C"/>
    <w:rsid w:val="00B312A4"/>
    <w:rsid w:val="00B34157"/>
    <w:rsid w:val="00B3459C"/>
    <w:rsid w:val="00B34773"/>
    <w:rsid w:val="00B403A7"/>
    <w:rsid w:val="00B40864"/>
    <w:rsid w:val="00B4191B"/>
    <w:rsid w:val="00B41DAF"/>
    <w:rsid w:val="00B4356F"/>
    <w:rsid w:val="00B43D79"/>
    <w:rsid w:val="00B441E0"/>
    <w:rsid w:val="00B47675"/>
    <w:rsid w:val="00B5169A"/>
    <w:rsid w:val="00B54BFE"/>
    <w:rsid w:val="00B55FCE"/>
    <w:rsid w:val="00B56873"/>
    <w:rsid w:val="00B5778E"/>
    <w:rsid w:val="00B60AAA"/>
    <w:rsid w:val="00B61159"/>
    <w:rsid w:val="00B6303E"/>
    <w:rsid w:val="00B638EC"/>
    <w:rsid w:val="00B651BF"/>
    <w:rsid w:val="00B65EC3"/>
    <w:rsid w:val="00B66970"/>
    <w:rsid w:val="00B70885"/>
    <w:rsid w:val="00B72F66"/>
    <w:rsid w:val="00B73168"/>
    <w:rsid w:val="00B73393"/>
    <w:rsid w:val="00B74384"/>
    <w:rsid w:val="00B7650E"/>
    <w:rsid w:val="00B76659"/>
    <w:rsid w:val="00B800AB"/>
    <w:rsid w:val="00B8051E"/>
    <w:rsid w:val="00B80F09"/>
    <w:rsid w:val="00B84F72"/>
    <w:rsid w:val="00B84F78"/>
    <w:rsid w:val="00B86294"/>
    <w:rsid w:val="00B86345"/>
    <w:rsid w:val="00B87F3F"/>
    <w:rsid w:val="00B912EF"/>
    <w:rsid w:val="00B9445D"/>
    <w:rsid w:val="00B946FF"/>
    <w:rsid w:val="00B95F12"/>
    <w:rsid w:val="00B97D43"/>
    <w:rsid w:val="00BA1A30"/>
    <w:rsid w:val="00BA42B8"/>
    <w:rsid w:val="00BA4E1A"/>
    <w:rsid w:val="00BA62B9"/>
    <w:rsid w:val="00BA7F8F"/>
    <w:rsid w:val="00BB0779"/>
    <w:rsid w:val="00BB189E"/>
    <w:rsid w:val="00BB4EFB"/>
    <w:rsid w:val="00BB4FFD"/>
    <w:rsid w:val="00BB5E2B"/>
    <w:rsid w:val="00BB6A28"/>
    <w:rsid w:val="00BC0159"/>
    <w:rsid w:val="00BC0914"/>
    <w:rsid w:val="00BD0920"/>
    <w:rsid w:val="00BD100E"/>
    <w:rsid w:val="00BD3149"/>
    <w:rsid w:val="00BD531B"/>
    <w:rsid w:val="00BD5B63"/>
    <w:rsid w:val="00BD6370"/>
    <w:rsid w:val="00BD64A7"/>
    <w:rsid w:val="00BD6AEF"/>
    <w:rsid w:val="00BD734B"/>
    <w:rsid w:val="00BD73DC"/>
    <w:rsid w:val="00BE1FAF"/>
    <w:rsid w:val="00BE3DDA"/>
    <w:rsid w:val="00BE410C"/>
    <w:rsid w:val="00BE4342"/>
    <w:rsid w:val="00BE50B3"/>
    <w:rsid w:val="00BF2D7A"/>
    <w:rsid w:val="00BF4307"/>
    <w:rsid w:val="00BF44A2"/>
    <w:rsid w:val="00BF5093"/>
    <w:rsid w:val="00BF6C68"/>
    <w:rsid w:val="00C007F7"/>
    <w:rsid w:val="00C03043"/>
    <w:rsid w:val="00C064D7"/>
    <w:rsid w:val="00C10770"/>
    <w:rsid w:val="00C12249"/>
    <w:rsid w:val="00C17382"/>
    <w:rsid w:val="00C17496"/>
    <w:rsid w:val="00C2196C"/>
    <w:rsid w:val="00C24A4C"/>
    <w:rsid w:val="00C27FF2"/>
    <w:rsid w:val="00C30E37"/>
    <w:rsid w:val="00C314EE"/>
    <w:rsid w:val="00C333FF"/>
    <w:rsid w:val="00C3404B"/>
    <w:rsid w:val="00C35144"/>
    <w:rsid w:val="00C35E42"/>
    <w:rsid w:val="00C36E90"/>
    <w:rsid w:val="00C41F94"/>
    <w:rsid w:val="00C44A10"/>
    <w:rsid w:val="00C44DE6"/>
    <w:rsid w:val="00C45729"/>
    <w:rsid w:val="00C46E6A"/>
    <w:rsid w:val="00C51621"/>
    <w:rsid w:val="00C51C8C"/>
    <w:rsid w:val="00C52F89"/>
    <w:rsid w:val="00C5670D"/>
    <w:rsid w:val="00C579A9"/>
    <w:rsid w:val="00C60BB2"/>
    <w:rsid w:val="00C60F0A"/>
    <w:rsid w:val="00C63535"/>
    <w:rsid w:val="00C64780"/>
    <w:rsid w:val="00C65335"/>
    <w:rsid w:val="00C65354"/>
    <w:rsid w:val="00C666C1"/>
    <w:rsid w:val="00C739B0"/>
    <w:rsid w:val="00C76663"/>
    <w:rsid w:val="00C77301"/>
    <w:rsid w:val="00C8003B"/>
    <w:rsid w:val="00C80B32"/>
    <w:rsid w:val="00C828D0"/>
    <w:rsid w:val="00C83FAD"/>
    <w:rsid w:val="00C8662A"/>
    <w:rsid w:val="00C87BE2"/>
    <w:rsid w:val="00C921F7"/>
    <w:rsid w:val="00C93263"/>
    <w:rsid w:val="00C939C9"/>
    <w:rsid w:val="00C942D4"/>
    <w:rsid w:val="00CA2C29"/>
    <w:rsid w:val="00CA59C6"/>
    <w:rsid w:val="00CA700C"/>
    <w:rsid w:val="00CA723B"/>
    <w:rsid w:val="00CA7B8C"/>
    <w:rsid w:val="00CB087F"/>
    <w:rsid w:val="00CB1D51"/>
    <w:rsid w:val="00CB379E"/>
    <w:rsid w:val="00CB7AAD"/>
    <w:rsid w:val="00CC23AB"/>
    <w:rsid w:val="00CC6AA9"/>
    <w:rsid w:val="00CD073C"/>
    <w:rsid w:val="00CE092D"/>
    <w:rsid w:val="00CE4B3F"/>
    <w:rsid w:val="00CE4E7D"/>
    <w:rsid w:val="00CE5937"/>
    <w:rsid w:val="00CE5ACA"/>
    <w:rsid w:val="00CE633A"/>
    <w:rsid w:val="00CF0D27"/>
    <w:rsid w:val="00CF39CC"/>
    <w:rsid w:val="00CF3AEC"/>
    <w:rsid w:val="00CF3DBC"/>
    <w:rsid w:val="00CF4F69"/>
    <w:rsid w:val="00D01380"/>
    <w:rsid w:val="00D013FE"/>
    <w:rsid w:val="00D0410B"/>
    <w:rsid w:val="00D054BC"/>
    <w:rsid w:val="00D06678"/>
    <w:rsid w:val="00D072D5"/>
    <w:rsid w:val="00D07F8E"/>
    <w:rsid w:val="00D15EC5"/>
    <w:rsid w:val="00D16A0A"/>
    <w:rsid w:val="00D21B87"/>
    <w:rsid w:val="00D23207"/>
    <w:rsid w:val="00D23F68"/>
    <w:rsid w:val="00D2602C"/>
    <w:rsid w:val="00D30A56"/>
    <w:rsid w:val="00D31DBD"/>
    <w:rsid w:val="00D31ED6"/>
    <w:rsid w:val="00D356A2"/>
    <w:rsid w:val="00D403FA"/>
    <w:rsid w:val="00D405A5"/>
    <w:rsid w:val="00D43DAD"/>
    <w:rsid w:val="00D46E0B"/>
    <w:rsid w:val="00D50101"/>
    <w:rsid w:val="00D542AB"/>
    <w:rsid w:val="00D551A0"/>
    <w:rsid w:val="00D553C7"/>
    <w:rsid w:val="00D57B2B"/>
    <w:rsid w:val="00D57D51"/>
    <w:rsid w:val="00D601E7"/>
    <w:rsid w:val="00D65325"/>
    <w:rsid w:val="00D67409"/>
    <w:rsid w:val="00D6746C"/>
    <w:rsid w:val="00D719A9"/>
    <w:rsid w:val="00D73AC2"/>
    <w:rsid w:val="00D766A3"/>
    <w:rsid w:val="00D80866"/>
    <w:rsid w:val="00D80D0A"/>
    <w:rsid w:val="00D818FA"/>
    <w:rsid w:val="00D856AF"/>
    <w:rsid w:val="00D85A10"/>
    <w:rsid w:val="00D86378"/>
    <w:rsid w:val="00D871F8"/>
    <w:rsid w:val="00D87818"/>
    <w:rsid w:val="00D927A1"/>
    <w:rsid w:val="00D94D74"/>
    <w:rsid w:val="00D9559C"/>
    <w:rsid w:val="00D95DF2"/>
    <w:rsid w:val="00D961C6"/>
    <w:rsid w:val="00D9684D"/>
    <w:rsid w:val="00D96C54"/>
    <w:rsid w:val="00D96D07"/>
    <w:rsid w:val="00DA2073"/>
    <w:rsid w:val="00DA2127"/>
    <w:rsid w:val="00DA224C"/>
    <w:rsid w:val="00DA3053"/>
    <w:rsid w:val="00DA5D25"/>
    <w:rsid w:val="00DA7C39"/>
    <w:rsid w:val="00DA7EE6"/>
    <w:rsid w:val="00DB470A"/>
    <w:rsid w:val="00DB52BD"/>
    <w:rsid w:val="00DB551C"/>
    <w:rsid w:val="00DB57D3"/>
    <w:rsid w:val="00DC0AC9"/>
    <w:rsid w:val="00DC2527"/>
    <w:rsid w:val="00DC43F9"/>
    <w:rsid w:val="00DC675D"/>
    <w:rsid w:val="00DC6B73"/>
    <w:rsid w:val="00DC6C0C"/>
    <w:rsid w:val="00DD05E5"/>
    <w:rsid w:val="00DD2345"/>
    <w:rsid w:val="00DD3D4E"/>
    <w:rsid w:val="00DD58B0"/>
    <w:rsid w:val="00DD5D2A"/>
    <w:rsid w:val="00DD61FA"/>
    <w:rsid w:val="00DD6B51"/>
    <w:rsid w:val="00DE675E"/>
    <w:rsid w:val="00DE77B5"/>
    <w:rsid w:val="00DE7920"/>
    <w:rsid w:val="00DE7EC2"/>
    <w:rsid w:val="00DF3DBF"/>
    <w:rsid w:val="00DF677A"/>
    <w:rsid w:val="00DF7EBD"/>
    <w:rsid w:val="00E0025A"/>
    <w:rsid w:val="00E007F4"/>
    <w:rsid w:val="00E016AD"/>
    <w:rsid w:val="00E0197E"/>
    <w:rsid w:val="00E023CE"/>
    <w:rsid w:val="00E02D60"/>
    <w:rsid w:val="00E04E7F"/>
    <w:rsid w:val="00E054AE"/>
    <w:rsid w:val="00E10D84"/>
    <w:rsid w:val="00E14D78"/>
    <w:rsid w:val="00E15464"/>
    <w:rsid w:val="00E164A6"/>
    <w:rsid w:val="00E1706C"/>
    <w:rsid w:val="00E20CE2"/>
    <w:rsid w:val="00E2128F"/>
    <w:rsid w:val="00E2749E"/>
    <w:rsid w:val="00E31A8A"/>
    <w:rsid w:val="00E33A1E"/>
    <w:rsid w:val="00E33B50"/>
    <w:rsid w:val="00E341F4"/>
    <w:rsid w:val="00E3427F"/>
    <w:rsid w:val="00E367EC"/>
    <w:rsid w:val="00E42F22"/>
    <w:rsid w:val="00E45E2F"/>
    <w:rsid w:val="00E45EEC"/>
    <w:rsid w:val="00E50BFC"/>
    <w:rsid w:val="00E532CF"/>
    <w:rsid w:val="00E54526"/>
    <w:rsid w:val="00E55180"/>
    <w:rsid w:val="00E600C2"/>
    <w:rsid w:val="00E61B87"/>
    <w:rsid w:val="00E62336"/>
    <w:rsid w:val="00E6412A"/>
    <w:rsid w:val="00E6679D"/>
    <w:rsid w:val="00E70296"/>
    <w:rsid w:val="00E7127F"/>
    <w:rsid w:val="00E723C2"/>
    <w:rsid w:val="00E765D7"/>
    <w:rsid w:val="00E76694"/>
    <w:rsid w:val="00E77AD3"/>
    <w:rsid w:val="00E81E7F"/>
    <w:rsid w:val="00E83FE4"/>
    <w:rsid w:val="00E842AE"/>
    <w:rsid w:val="00E85CD4"/>
    <w:rsid w:val="00E87B96"/>
    <w:rsid w:val="00E915F2"/>
    <w:rsid w:val="00E922AD"/>
    <w:rsid w:val="00E92A87"/>
    <w:rsid w:val="00E93054"/>
    <w:rsid w:val="00E971B6"/>
    <w:rsid w:val="00E971C2"/>
    <w:rsid w:val="00E97281"/>
    <w:rsid w:val="00EA096B"/>
    <w:rsid w:val="00EA099F"/>
    <w:rsid w:val="00EA1E21"/>
    <w:rsid w:val="00EA273F"/>
    <w:rsid w:val="00EA29D5"/>
    <w:rsid w:val="00EA4164"/>
    <w:rsid w:val="00EA42A4"/>
    <w:rsid w:val="00EA61BE"/>
    <w:rsid w:val="00EB0D9A"/>
    <w:rsid w:val="00EB159F"/>
    <w:rsid w:val="00EB39FA"/>
    <w:rsid w:val="00EB3D62"/>
    <w:rsid w:val="00EB52CB"/>
    <w:rsid w:val="00EB61BF"/>
    <w:rsid w:val="00EB6BF4"/>
    <w:rsid w:val="00EB6DA6"/>
    <w:rsid w:val="00EB761C"/>
    <w:rsid w:val="00EB7D14"/>
    <w:rsid w:val="00EC090F"/>
    <w:rsid w:val="00EC1402"/>
    <w:rsid w:val="00EC2BD7"/>
    <w:rsid w:val="00EC4ECD"/>
    <w:rsid w:val="00ED00CC"/>
    <w:rsid w:val="00ED0799"/>
    <w:rsid w:val="00ED0F3E"/>
    <w:rsid w:val="00ED2F45"/>
    <w:rsid w:val="00ED6561"/>
    <w:rsid w:val="00ED7592"/>
    <w:rsid w:val="00ED76A0"/>
    <w:rsid w:val="00EE14F6"/>
    <w:rsid w:val="00EE1ADE"/>
    <w:rsid w:val="00EE1D02"/>
    <w:rsid w:val="00EE1E49"/>
    <w:rsid w:val="00EE31C7"/>
    <w:rsid w:val="00EE608E"/>
    <w:rsid w:val="00EF2BB1"/>
    <w:rsid w:val="00EF3782"/>
    <w:rsid w:val="00EF65C2"/>
    <w:rsid w:val="00F00072"/>
    <w:rsid w:val="00F025CA"/>
    <w:rsid w:val="00F10239"/>
    <w:rsid w:val="00F1044A"/>
    <w:rsid w:val="00F12408"/>
    <w:rsid w:val="00F15ADC"/>
    <w:rsid w:val="00F1732C"/>
    <w:rsid w:val="00F23B40"/>
    <w:rsid w:val="00F331E7"/>
    <w:rsid w:val="00F34BC4"/>
    <w:rsid w:val="00F354A7"/>
    <w:rsid w:val="00F37393"/>
    <w:rsid w:val="00F44C00"/>
    <w:rsid w:val="00F47C87"/>
    <w:rsid w:val="00F5006F"/>
    <w:rsid w:val="00F51771"/>
    <w:rsid w:val="00F5197E"/>
    <w:rsid w:val="00F533C5"/>
    <w:rsid w:val="00F5344D"/>
    <w:rsid w:val="00F5552D"/>
    <w:rsid w:val="00F576E6"/>
    <w:rsid w:val="00F603BB"/>
    <w:rsid w:val="00F60E41"/>
    <w:rsid w:val="00F610E2"/>
    <w:rsid w:val="00F61B28"/>
    <w:rsid w:val="00F62243"/>
    <w:rsid w:val="00F623EB"/>
    <w:rsid w:val="00F630F1"/>
    <w:rsid w:val="00F6519E"/>
    <w:rsid w:val="00F653AB"/>
    <w:rsid w:val="00F71F85"/>
    <w:rsid w:val="00F736DA"/>
    <w:rsid w:val="00F740DE"/>
    <w:rsid w:val="00F8100A"/>
    <w:rsid w:val="00F8499F"/>
    <w:rsid w:val="00F86787"/>
    <w:rsid w:val="00F868AF"/>
    <w:rsid w:val="00F87F31"/>
    <w:rsid w:val="00F90BBB"/>
    <w:rsid w:val="00F9493F"/>
    <w:rsid w:val="00F9536E"/>
    <w:rsid w:val="00F96E09"/>
    <w:rsid w:val="00FA32E9"/>
    <w:rsid w:val="00FA3317"/>
    <w:rsid w:val="00FA4293"/>
    <w:rsid w:val="00FB4720"/>
    <w:rsid w:val="00FC3551"/>
    <w:rsid w:val="00FC46B5"/>
    <w:rsid w:val="00FC4C1E"/>
    <w:rsid w:val="00FC5D2F"/>
    <w:rsid w:val="00FC77D7"/>
    <w:rsid w:val="00FD0938"/>
    <w:rsid w:val="00FD41D4"/>
    <w:rsid w:val="00FD4BC8"/>
    <w:rsid w:val="00FD5980"/>
    <w:rsid w:val="00FD5B93"/>
    <w:rsid w:val="00FE1039"/>
    <w:rsid w:val="00FE167B"/>
    <w:rsid w:val="00FE2133"/>
    <w:rsid w:val="00FE5FFA"/>
    <w:rsid w:val="00FF1ED4"/>
    <w:rsid w:val="00FF3AF8"/>
    <w:rsid w:val="0199F144"/>
    <w:rsid w:val="0237CE4E"/>
    <w:rsid w:val="0252F5FA"/>
    <w:rsid w:val="036DB8EE"/>
    <w:rsid w:val="037F7232"/>
    <w:rsid w:val="03A81EDA"/>
    <w:rsid w:val="03B34755"/>
    <w:rsid w:val="03D09D11"/>
    <w:rsid w:val="03DDB970"/>
    <w:rsid w:val="03FC6954"/>
    <w:rsid w:val="04F2D3B1"/>
    <w:rsid w:val="05358B1B"/>
    <w:rsid w:val="056C6D72"/>
    <w:rsid w:val="05D693ED"/>
    <w:rsid w:val="0613F356"/>
    <w:rsid w:val="064E3C58"/>
    <w:rsid w:val="06EB6669"/>
    <w:rsid w:val="071E3E23"/>
    <w:rsid w:val="07442417"/>
    <w:rsid w:val="088A4D81"/>
    <w:rsid w:val="091DA440"/>
    <w:rsid w:val="0984106C"/>
    <w:rsid w:val="09B89634"/>
    <w:rsid w:val="09E105F9"/>
    <w:rsid w:val="0B3535A5"/>
    <w:rsid w:val="0BEB8907"/>
    <w:rsid w:val="0BF6F8BE"/>
    <w:rsid w:val="0C3B5835"/>
    <w:rsid w:val="0C91C7EA"/>
    <w:rsid w:val="0CD785B2"/>
    <w:rsid w:val="0DCDAA4A"/>
    <w:rsid w:val="0E78F0D7"/>
    <w:rsid w:val="0EC77CC7"/>
    <w:rsid w:val="0F2B59C7"/>
    <w:rsid w:val="0F508BF2"/>
    <w:rsid w:val="0F8544AF"/>
    <w:rsid w:val="100AF661"/>
    <w:rsid w:val="10ADF1AF"/>
    <w:rsid w:val="10BA447F"/>
    <w:rsid w:val="115093C3"/>
    <w:rsid w:val="11D6C752"/>
    <w:rsid w:val="121B3EC5"/>
    <w:rsid w:val="1223D404"/>
    <w:rsid w:val="131CE64A"/>
    <w:rsid w:val="13311E31"/>
    <w:rsid w:val="134D187C"/>
    <w:rsid w:val="13E2BC23"/>
    <w:rsid w:val="14088E74"/>
    <w:rsid w:val="14EC09DB"/>
    <w:rsid w:val="157E8C84"/>
    <w:rsid w:val="165C945A"/>
    <w:rsid w:val="166501AD"/>
    <w:rsid w:val="168A8DFB"/>
    <w:rsid w:val="16932032"/>
    <w:rsid w:val="17DBD897"/>
    <w:rsid w:val="18465CF6"/>
    <w:rsid w:val="184E259F"/>
    <w:rsid w:val="18DB283C"/>
    <w:rsid w:val="193D6146"/>
    <w:rsid w:val="19E67587"/>
    <w:rsid w:val="19F035FF"/>
    <w:rsid w:val="1A2F052B"/>
    <w:rsid w:val="1A56E254"/>
    <w:rsid w:val="1A805CCB"/>
    <w:rsid w:val="1A8D4A4C"/>
    <w:rsid w:val="1AFDF261"/>
    <w:rsid w:val="1B08073C"/>
    <w:rsid w:val="1BE00071"/>
    <w:rsid w:val="1C2A8A10"/>
    <w:rsid w:val="1D16A373"/>
    <w:rsid w:val="1DC2B55E"/>
    <w:rsid w:val="1DD19E77"/>
    <w:rsid w:val="1E478D76"/>
    <w:rsid w:val="1EA44B87"/>
    <w:rsid w:val="1F2388EE"/>
    <w:rsid w:val="20AC4EDD"/>
    <w:rsid w:val="21EFD93D"/>
    <w:rsid w:val="2237AD2F"/>
    <w:rsid w:val="22BE587E"/>
    <w:rsid w:val="2345B144"/>
    <w:rsid w:val="23907FDA"/>
    <w:rsid w:val="23CAA63C"/>
    <w:rsid w:val="23DC6735"/>
    <w:rsid w:val="23FB8CCD"/>
    <w:rsid w:val="24347B0E"/>
    <w:rsid w:val="250EDBBB"/>
    <w:rsid w:val="253938A2"/>
    <w:rsid w:val="2685B963"/>
    <w:rsid w:val="26887341"/>
    <w:rsid w:val="2691E938"/>
    <w:rsid w:val="26F90402"/>
    <w:rsid w:val="270A0EF2"/>
    <w:rsid w:val="27459821"/>
    <w:rsid w:val="27A530B9"/>
    <w:rsid w:val="28E6B77A"/>
    <w:rsid w:val="28FA9149"/>
    <w:rsid w:val="29766B7E"/>
    <w:rsid w:val="29B53031"/>
    <w:rsid w:val="2A33F9C4"/>
    <w:rsid w:val="2AA6628C"/>
    <w:rsid w:val="2AF1FC18"/>
    <w:rsid w:val="2BFD429B"/>
    <w:rsid w:val="2C0BDF58"/>
    <w:rsid w:val="2C928599"/>
    <w:rsid w:val="2CE1F185"/>
    <w:rsid w:val="2DA09249"/>
    <w:rsid w:val="2DC067B1"/>
    <w:rsid w:val="2E77D9AE"/>
    <w:rsid w:val="2E874BAC"/>
    <w:rsid w:val="2EE4B50A"/>
    <w:rsid w:val="2FD7FD7A"/>
    <w:rsid w:val="2FEAD706"/>
    <w:rsid w:val="305CFDC2"/>
    <w:rsid w:val="30C16840"/>
    <w:rsid w:val="30E0D9E7"/>
    <w:rsid w:val="3103EE4E"/>
    <w:rsid w:val="31528F95"/>
    <w:rsid w:val="315E0A31"/>
    <w:rsid w:val="317F3C3D"/>
    <w:rsid w:val="31AE8EAE"/>
    <w:rsid w:val="31CFA861"/>
    <w:rsid w:val="31E58520"/>
    <w:rsid w:val="31F8CE23"/>
    <w:rsid w:val="321A75F1"/>
    <w:rsid w:val="33949E84"/>
    <w:rsid w:val="33A7133B"/>
    <w:rsid w:val="3408FC47"/>
    <w:rsid w:val="34449978"/>
    <w:rsid w:val="344A650A"/>
    <w:rsid w:val="345CF812"/>
    <w:rsid w:val="348498E4"/>
    <w:rsid w:val="3486EC75"/>
    <w:rsid w:val="3641A6AF"/>
    <w:rsid w:val="36D1B41D"/>
    <w:rsid w:val="38052B84"/>
    <w:rsid w:val="3971E5E6"/>
    <w:rsid w:val="3A25A88B"/>
    <w:rsid w:val="3A315796"/>
    <w:rsid w:val="3A58599A"/>
    <w:rsid w:val="3A74CE22"/>
    <w:rsid w:val="3AB44029"/>
    <w:rsid w:val="3B336844"/>
    <w:rsid w:val="3B759C0B"/>
    <w:rsid w:val="3B81A880"/>
    <w:rsid w:val="3B9F9A3E"/>
    <w:rsid w:val="3BB594A3"/>
    <w:rsid w:val="3C6D3391"/>
    <w:rsid w:val="3C99DEB5"/>
    <w:rsid w:val="3D388B8E"/>
    <w:rsid w:val="3DE7B86F"/>
    <w:rsid w:val="3E0AE6E4"/>
    <w:rsid w:val="3E49C3BE"/>
    <w:rsid w:val="3E828706"/>
    <w:rsid w:val="3EF126DA"/>
    <w:rsid w:val="3F0CFD5E"/>
    <w:rsid w:val="3FC704BB"/>
    <w:rsid w:val="3FD65AAD"/>
    <w:rsid w:val="400394B4"/>
    <w:rsid w:val="4020BC91"/>
    <w:rsid w:val="41987682"/>
    <w:rsid w:val="41E67C5F"/>
    <w:rsid w:val="42180A3E"/>
    <w:rsid w:val="4273060C"/>
    <w:rsid w:val="42C889A9"/>
    <w:rsid w:val="42DB8F08"/>
    <w:rsid w:val="42DBD978"/>
    <w:rsid w:val="447B07E1"/>
    <w:rsid w:val="44BD6281"/>
    <w:rsid w:val="450A1E05"/>
    <w:rsid w:val="4560DC3B"/>
    <w:rsid w:val="46B5CC61"/>
    <w:rsid w:val="472BAE29"/>
    <w:rsid w:val="4772B056"/>
    <w:rsid w:val="47F6BF13"/>
    <w:rsid w:val="48BA5D61"/>
    <w:rsid w:val="48C65C58"/>
    <w:rsid w:val="4949F110"/>
    <w:rsid w:val="496E96ED"/>
    <w:rsid w:val="499758C1"/>
    <w:rsid w:val="49FAF55C"/>
    <w:rsid w:val="4A033955"/>
    <w:rsid w:val="4B7B6439"/>
    <w:rsid w:val="4B95955C"/>
    <w:rsid w:val="4C11E6F7"/>
    <w:rsid w:val="4C6348C2"/>
    <w:rsid w:val="4C89BE67"/>
    <w:rsid w:val="4C967CCA"/>
    <w:rsid w:val="4CA8038F"/>
    <w:rsid w:val="4D77C70F"/>
    <w:rsid w:val="4DFB9FA8"/>
    <w:rsid w:val="4E6DF518"/>
    <w:rsid w:val="4ECC1267"/>
    <w:rsid w:val="4EEAF278"/>
    <w:rsid w:val="4EF27673"/>
    <w:rsid w:val="4F139770"/>
    <w:rsid w:val="4F4FD78B"/>
    <w:rsid w:val="4F75C2AD"/>
    <w:rsid w:val="4F765B21"/>
    <w:rsid w:val="4FE0E0E1"/>
    <w:rsid w:val="501EB45C"/>
    <w:rsid w:val="50851771"/>
    <w:rsid w:val="5094FBA4"/>
    <w:rsid w:val="50CF2A65"/>
    <w:rsid w:val="514B595C"/>
    <w:rsid w:val="5157C481"/>
    <w:rsid w:val="51A67917"/>
    <w:rsid w:val="5240575A"/>
    <w:rsid w:val="526FB3F3"/>
    <w:rsid w:val="52BD4032"/>
    <w:rsid w:val="53267C19"/>
    <w:rsid w:val="53BFD36F"/>
    <w:rsid w:val="53C3CFDD"/>
    <w:rsid w:val="5454C373"/>
    <w:rsid w:val="54613A52"/>
    <w:rsid w:val="558416DA"/>
    <w:rsid w:val="56E3E12A"/>
    <w:rsid w:val="57054601"/>
    <w:rsid w:val="5737EE23"/>
    <w:rsid w:val="57A3B0DE"/>
    <w:rsid w:val="57F94E16"/>
    <w:rsid w:val="58182825"/>
    <w:rsid w:val="58637E70"/>
    <w:rsid w:val="587357B8"/>
    <w:rsid w:val="5977A8C1"/>
    <w:rsid w:val="598E23E0"/>
    <w:rsid w:val="5A78625F"/>
    <w:rsid w:val="5AA8C762"/>
    <w:rsid w:val="5B723AA5"/>
    <w:rsid w:val="5C6975E9"/>
    <w:rsid w:val="5DCACC99"/>
    <w:rsid w:val="5E41F3B5"/>
    <w:rsid w:val="5E568807"/>
    <w:rsid w:val="5E575BD0"/>
    <w:rsid w:val="5E92EFE4"/>
    <w:rsid w:val="5ECBEC2B"/>
    <w:rsid w:val="5ECE810C"/>
    <w:rsid w:val="5ECF61D5"/>
    <w:rsid w:val="5F47BD22"/>
    <w:rsid w:val="5F69F732"/>
    <w:rsid w:val="5FBDCD8C"/>
    <w:rsid w:val="5FDDC416"/>
    <w:rsid w:val="5FEED835"/>
    <w:rsid w:val="613E94B4"/>
    <w:rsid w:val="617FADBD"/>
    <w:rsid w:val="61A12195"/>
    <w:rsid w:val="62DE6CCB"/>
    <w:rsid w:val="6313EDE7"/>
    <w:rsid w:val="63AF4FB5"/>
    <w:rsid w:val="643973B9"/>
    <w:rsid w:val="64690B89"/>
    <w:rsid w:val="649AD9FB"/>
    <w:rsid w:val="65F7432F"/>
    <w:rsid w:val="6636AA5C"/>
    <w:rsid w:val="665EFF27"/>
    <w:rsid w:val="668D566C"/>
    <w:rsid w:val="66A2A395"/>
    <w:rsid w:val="66E605A6"/>
    <w:rsid w:val="670A7416"/>
    <w:rsid w:val="674121A1"/>
    <w:rsid w:val="67580CE1"/>
    <w:rsid w:val="67D80A63"/>
    <w:rsid w:val="67E51755"/>
    <w:rsid w:val="67FACF88"/>
    <w:rsid w:val="68DFD711"/>
    <w:rsid w:val="69147758"/>
    <w:rsid w:val="6994D315"/>
    <w:rsid w:val="69B3CEED"/>
    <w:rsid w:val="6A1B14D6"/>
    <w:rsid w:val="6A2698C5"/>
    <w:rsid w:val="6A32E3B4"/>
    <w:rsid w:val="6A8C7D87"/>
    <w:rsid w:val="6AAD3C55"/>
    <w:rsid w:val="6AFB285D"/>
    <w:rsid w:val="6B9C2D9F"/>
    <w:rsid w:val="6B9F2A48"/>
    <w:rsid w:val="6BA9A506"/>
    <w:rsid w:val="6BB1E0EC"/>
    <w:rsid w:val="6C77518F"/>
    <w:rsid w:val="6D3443F1"/>
    <w:rsid w:val="6D9A8DBF"/>
    <w:rsid w:val="6D9B0E86"/>
    <w:rsid w:val="6DBE0FDC"/>
    <w:rsid w:val="6E0C6D8D"/>
    <w:rsid w:val="6E370D2F"/>
    <w:rsid w:val="6F437CB2"/>
    <w:rsid w:val="6F8BDAFF"/>
    <w:rsid w:val="6FC9224E"/>
    <w:rsid w:val="6FF23FB5"/>
    <w:rsid w:val="7016A5AB"/>
    <w:rsid w:val="703FBFA4"/>
    <w:rsid w:val="704E7195"/>
    <w:rsid w:val="706CF6E5"/>
    <w:rsid w:val="70A3C533"/>
    <w:rsid w:val="7132B82B"/>
    <w:rsid w:val="717C2A22"/>
    <w:rsid w:val="721081FB"/>
    <w:rsid w:val="726D3C9C"/>
    <w:rsid w:val="727E636A"/>
    <w:rsid w:val="72B1B2C4"/>
    <w:rsid w:val="748AFC42"/>
    <w:rsid w:val="7498F9C0"/>
    <w:rsid w:val="749F13A5"/>
    <w:rsid w:val="74A28543"/>
    <w:rsid w:val="74B38292"/>
    <w:rsid w:val="74FA556A"/>
    <w:rsid w:val="75BC32A1"/>
    <w:rsid w:val="762E2C83"/>
    <w:rsid w:val="764B3AAB"/>
    <w:rsid w:val="76788A72"/>
    <w:rsid w:val="76DDBB68"/>
    <w:rsid w:val="77B35059"/>
    <w:rsid w:val="788500E0"/>
    <w:rsid w:val="78CC2348"/>
    <w:rsid w:val="78DFC611"/>
    <w:rsid w:val="78EA05A4"/>
    <w:rsid w:val="78F19A97"/>
    <w:rsid w:val="796266B1"/>
    <w:rsid w:val="79B1EBE4"/>
    <w:rsid w:val="7AACAB1B"/>
    <w:rsid w:val="7AF0B297"/>
    <w:rsid w:val="7AF8D155"/>
    <w:rsid w:val="7B00141C"/>
    <w:rsid w:val="7B42F6F9"/>
    <w:rsid w:val="7BD468A8"/>
    <w:rsid w:val="7BE18941"/>
    <w:rsid w:val="7C0315E1"/>
    <w:rsid w:val="7CD9D547"/>
    <w:rsid w:val="7DA946D8"/>
    <w:rsid w:val="7DAFF5E7"/>
    <w:rsid w:val="7DB6A2B9"/>
    <w:rsid w:val="7E49DA5B"/>
    <w:rsid w:val="7EAFD297"/>
    <w:rsid w:val="7EDC466C"/>
    <w:rsid w:val="7EE05312"/>
    <w:rsid w:val="7F0CBD02"/>
    <w:rsid w:val="7F4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2D616D"/>
  <w15:chartTrackingRefBased/>
  <w15:docId w15:val="{2D1A8B39-4BA0-47F6-B7C3-9A17E717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5" w:uiPriority="39"/>
    <w:lsdException w:name="table of figures" w:uiPriority="99"/>
    <w:lsdException w:name="Hyperlink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rsid w:val="00995DA9"/>
    <w:rPr>
      <w:sz w:val="24"/>
      <w:szCs w:val="24"/>
    </w:rPr>
  </w:style>
  <w:style w:type="paragraph" w:styleId="Nadpis1">
    <w:name w:val="heading 1"/>
    <w:basedOn w:val="Normln"/>
    <w:next w:val="Normln"/>
    <w:rsid w:val="003E3A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rsid w:val="003E3A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rsid w:val="003E3A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743F5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semiHidden/>
    <w:unhideWhenUsed/>
    <w:qFormat/>
    <w:rsid w:val="006B4A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743F5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743F57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6B4A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743F5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link w:val="Nadpis4"/>
    <w:semiHidden/>
    <w:rsid w:val="00743F5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semiHidden/>
    <w:rsid w:val="006B4A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link w:val="Nadpis6"/>
    <w:semiHidden/>
    <w:rsid w:val="00743F5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743F57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basedOn w:val="Standardnpsmoodstavce"/>
    <w:link w:val="Nadpis8"/>
    <w:semiHidden/>
    <w:rsid w:val="006B4A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link w:val="Nadpis9"/>
    <w:semiHidden/>
    <w:rsid w:val="00743F57"/>
    <w:rPr>
      <w:rFonts w:ascii="Cambria" w:eastAsia="Times New Roman" w:hAnsi="Cambria" w:cs="Times New Roman"/>
      <w:sz w:val="22"/>
      <w:szCs w:val="22"/>
    </w:rPr>
  </w:style>
  <w:style w:type="paragraph" w:styleId="Obsah1">
    <w:name w:val="toc 1"/>
    <w:basedOn w:val="ZPObsahovpoloky"/>
    <w:uiPriority w:val="39"/>
    <w:rsid w:val="0022695D"/>
    <w:pPr>
      <w:tabs>
        <w:tab w:val="left" w:pos="480"/>
        <w:tab w:val="right" w:leader="dot" w:pos="8505"/>
      </w:tabs>
      <w:spacing w:before="120"/>
      <w:ind w:left="482" w:hanging="482"/>
    </w:pPr>
    <w:rPr>
      <w:b/>
      <w:bCs/>
    </w:rPr>
  </w:style>
  <w:style w:type="paragraph" w:customStyle="1" w:styleId="ZPObsahovpoloky">
    <w:name w:val="ZP: Obsahové položky"/>
    <w:basedOn w:val="ZPZklad"/>
    <w:rsid w:val="00995DA9"/>
    <w:pPr>
      <w:suppressAutoHyphens/>
      <w:jc w:val="left"/>
    </w:pPr>
    <w:rPr>
      <w:noProof/>
    </w:rPr>
  </w:style>
  <w:style w:type="paragraph" w:customStyle="1" w:styleId="ZPZklad">
    <w:name w:val="ZP: Základ"/>
    <w:next w:val="ZPBntext"/>
    <w:link w:val="ZPZkladChar"/>
    <w:rsid w:val="00EE608E"/>
    <w:pPr>
      <w:jc w:val="both"/>
    </w:pPr>
    <w:rPr>
      <w:rFonts w:ascii="Cambria" w:hAnsi="Cambria"/>
      <w:sz w:val="24"/>
      <w:szCs w:val="24"/>
    </w:rPr>
  </w:style>
  <w:style w:type="paragraph" w:customStyle="1" w:styleId="ZPBntext">
    <w:name w:val="ZP: Běžný text"/>
    <w:basedOn w:val="ZPZklad"/>
    <w:link w:val="ZPBntextChar"/>
    <w:qFormat/>
    <w:rsid w:val="00684BA8"/>
    <w:pPr>
      <w:spacing w:after="120"/>
    </w:pPr>
    <w:rPr>
      <w:lang w:val="en-GB"/>
    </w:rPr>
  </w:style>
  <w:style w:type="character" w:customStyle="1" w:styleId="ZPBntextChar">
    <w:name w:val="ZP: Běžný text Char"/>
    <w:basedOn w:val="ZPZkladChar"/>
    <w:link w:val="ZPBntext"/>
    <w:rsid w:val="00684BA8"/>
    <w:rPr>
      <w:rFonts w:ascii="Cambria" w:hAnsi="Cambria"/>
      <w:sz w:val="24"/>
      <w:szCs w:val="24"/>
      <w:lang w:val="en-GB"/>
    </w:rPr>
  </w:style>
  <w:style w:type="character" w:customStyle="1" w:styleId="ZPZkladChar">
    <w:name w:val="ZP: Základ Char"/>
    <w:link w:val="ZPZklad"/>
    <w:rsid w:val="00EE608E"/>
    <w:rPr>
      <w:rFonts w:ascii="Cambria" w:hAnsi="Cambria"/>
      <w:sz w:val="24"/>
      <w:szCs w:val="24"/>
    </w:rPr>
  </w:style>
  <w:style w:type="paragraph" w:customStyle="1" w:styleId="ZPVechnynadpisy">
    <w:name w:val="ZP: Všechny nadpisy"/>
    <w:basedOn w:val="ZPZklad"/>
    <w:link w:val="ZPVechnynadpisyChar"/>
    <w:rsid w:val="00BB189E"/>
    <w:pPr>
      <w:keepNext/>
      <w:keepLines/>
      <w:suppressAutoHyphens/>
      <w:jc w:val="left"/>
    </w:pPr>
    <w:rPr>
      <w:b/>
    </w:rPr>
  </w:style>
  <w:style w:type="character" w:customStyle="1" w:styleId="ZPVechnynadpisyChar">
    <w:name w:val="ZP: Všechny nadpisy Char"/>
    <w:link w:val="ZPVechnynadpisy"/>
    <w:rsid w:val="00BB189E"/>
    <w:rPr>
      <w:rFonts w:ascii="Georgia" w:hAnsi="Georgia"/>
      <w:b/>
      <w:sz w:val="24"/>
      <w:szCs w:val="24"/>
    </w:rPr>
  </w:style>
  <w:style w:type="paragraph" w:customStyle="1" w:styleId="ZPHlavnnadpis">
    <w:name w:val="ZP: Hlavní nadpis"/>
    <w:basedOn w:val="ZPVechnynadpisy"/>
    <w:next w:val="ZPZklad"/>
    <w:qFormat/>
    <w:rsid w:val="007E6199"/>
    <w:pPr>
      <w:pageBreakBefore/>
      <w:numPr>
        <w:numId w:val="5"/>
      </w:numPr>
      <w:spacing w:after="280" w:line="480" w:lineRule="atLeast"/>
      <w:outlineLvl w:val="0"/>
    </w:pPr>
    <w:rPr>
      <w:sz w:val="40"/>
      <w:szCs w:val="40"/>
    </w:rPr>
  </w:style>
  <w:style w:type="paragraph" w:customStyle="1" w:styleId="ZPZanadpisem">
    <w:name w:val="ZP: Za nadpisem"/>
    <w:basedOn w:val="ZPZklad"/>
    <w:next w:val="ZPBntext"/>
    <w:qFormat/>
    <w:rsid w:val="00B6303E"/>
  </w:style>
  <w:style w:type="paragraph" w:customStyle="1" w:styleId="podnadpis">
    <w:name w:val="podnadpis"/>
    <w:basedOn w:val="Normln"/>
    <w:semiHidden/>
    <w:rsid w:val="00B8051E"/>
    <w:pPr>
      <w:numPr>
        <w:ilvl w:val="1"/>
        <w:numId w:val="1"/>
      </w:numPr>
    </w:pPr>
  </w:style>
  <w:style w:type="paragraph" w:customStyle="1" w:styleId="mujnadpis2">
    <w:name w:val="muj nadpis 2"/>
    <w:basedOn w:val="Normln"/>
    <w:semiHidden/>
    <w:rsid w:val="008A0030"/>
  </w:style>
  <w:style w:type="paragraph" w:customStyle="1" w:styleId="ZPZhlavstr">
    <w:name w:val="ZP: Záhlaví str."/>
    <w:basedOn w:val="ZPZhlavapaty"/>
    <w:link w:val="ZPZhlavstrChar"/>
    <w:rsid w:val="002D7200"/>
    <w:pPr>
      <w:pBdr>
        <w:bottom w:val="single" w:sz="4" w:space="1" w:color="auto"/>
      </w:pBdr>
      <w:tabs>
        <w:tab w:val="left" w:pos="0"/>
        <w:tab w:val="right" w:pos="8505"/>
      </w:tabs>
      <w:spacing w:after="360"/>
    </w:pPr>
  </w:style>
  <w:style w:type="paragraph" w:customStyle="1" w:styleId="ZPZhlavapaty">
    <w:name w:val="ZP: Záhlaví a paty"/>
    <w:basedOn w:val="ZPZklad"/>
    <w:link w:val="ZPZhlavapatyChar"/>
    <w:rsid w:val="0030249F"/>
    <w:pPr>
      <w:keepNext/>
      <w:keepLines/>
      <w:suppressAutoHyphens/>
      <w:jc w:val="center"/>
    </w:pPr>
    <w:rPr>
      <w:sz w:val="20"/>
    </w:rPr>
  </w:style>
  <w:style w:type="character" w:customStyle="1" w:styleId="ZPZhlavapatyChar">
    <w:name w:val="ZP: Záhlaví a paty Char"/>
    <w:basedOn w:val="ZPZkladChar"/>
    <w:link w:val="ZPZhlavapaty"/>
    <w:rsid w:val="007E1ADE"/>
    <w:rPr>
      <w:rFonts w:ascii="Cambria" w:hAnsi="Cambria"/>
      <w:sz w:val="24"/>
      <w:szCs w:val="24"/>
    </w:rPr>
  </w:style>
  <w:style w:type="character" w:customStyle="1" w:styleId="ZPZhlavstrChar">
    <w:name w:val="ZP: Záhlaví str. Char"/>
    <w:basedOn w:val="ZPZhlavapatyChar"/>
    <w:link w:val="ZPZhlavstr"/>
    <w:rsid w:val="002D7200"/>
    <w:rPr>
      <w:rFonts w:ascii="Cambria" w:hAnsi="Cambria"/>
      <w:sz w:val="24"/>
      <w:szCs w:val="24"/>
    </w:rPr>
  </w:style>
  <w:style w:type="paragraph" w:customStyle="1" w:styleId="ZPPatatitulnlist">
    <w:name w:val="ZP: Pata titulní list"/>
    <w:basedOn w:val="ZPZhlavapaty"/>
    <w:rsid w:val="006F7134"/>
    <w:rPr>
      <w:b/>
      <w:sz w:val="24"/>
    </w:rPr>
  </w:style>
  <w:style w:type="paragraph" w:styleId="Zhlav">
    <w:name w:val="header"/>
    <w:basedOn w:val="Normln"/>
    <w:semiHidden/>
    <w:rsid w:val="00984F82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984F82"/>
    <w:pPr>
      <w:tabs>
        <w:tab w:val="center" w:pos="4536"/>
        <w:tab w:val="right" w:pos="9072"/>
      </w:tabs>
    </w:pPr>
  </w:style>
  <w:style w:type="paragraph" w:customStyle="1" w:styleId="ZPNzevprce">
    <w:name w:val="ZP: Název práce"/>
    <w:basedOn w:val="ZPVechnynadpisy"/>
    <w:rsid w:val="00283847"/>
    <w:pPr>
      <w:spacing w:before="4200" w:after="280" w:line="480" w:lineRule="atLeast"/>
      <w:jc w:val="center"/>
    </w:pPr>
    <w:rPr>
      <w:sz w:val="56"/>
    </w:rPr>
  </w:style>
  <w:style w:type="paragraph" w:styleId="Textpoznpodarou">
    <w:name w:val="footnote text"/>
    <w:basedOn w:val="ZPZklad"/>
    <w:rsid w:val="002752AB"/>
    <w:rPr>
      <w:sz w:val="20"/>
      <w:szCs w:val="20"/>
    </w:rPr>
  </w:style>
  <w:style w:type="character" w:styleId="Znakapoznpodarou">
    <w:name w:val="footnote reference"/>
    <w:rsid w:val="00A21B3C"/>
    <w:rPr>
      <w:vertAlign w:val="superscript"/>
    </w:rPr>
  </w:style>
  <w:style w:type="paragraph" w:customStyle="1" w:styleId="ZPTypprce">
    <w:name w:val="ZP: Typ práce"/>
    <w:basedOn w:val="ZPVechnynadpisy"/>
    <w:rsid w:val="00283847"/>
    <w:pPr>
      <w:spacing w:before="560" w:after="360" w:line="360" w:lineRule="atLeast"/>
      <w:jc w:val="center"/>
    </w:pPr>
    <w:rPr>
      <w:sz w:val="36"/>
    </w:rPr>
  </w:style>
  <w:style w:type="paragraph" w:customStyle="1" w:styleId="ZPOdsazennadpisy">
    <w:name w:val="ZP: Odsazené nadpisy"/>
    <w:basedOn w:val="ZPVechnynadpisy"/>
    <w:link w:val="ZPOdsazennadpisyChar"/>
    <w:rsid w:val="0004183D"/>
    <w:pPr>
      <w:spacing w:before="4800" w:after="140"/>
      <w:jc w:val="both"/>
    </w:pPr>
  </w:style>
  <w:style w:type="character" w:customStyle="1" w:styleId="ZPOdsazennadpisyChar">
    <w:name w:val="ZP: Odsazené nadpisy Char"/>
    <w:basedOn w:val="ZPVechnynadpisyChar"/>
    <w:link w:val="ZPOdsazennadpisy"/>
    <w:rsid w:val="0004183D"/>
    <w:rPr>
      <w:rFonts w:ascii="Georgia" w:hAnsi="Georgia"/>
      <w:b/>
      <w:sz w:val="24"/>
      <w:szCs w:val="24"/>
    </w:rPr>
  </w:style>
  <w:style w:type="paragraph" w:customStyle="1" w:styleId="ZPJmnaastnk">
    <w:name w:val="ZP: Jména účastníků"/>
    <w:basedOn w:val="ZPVechnynadpisy"/>
    <w:rsid w:val="00576992"/>
    <w:pPr>
      <w:tabs>
        <w:tab w:val="right" w:pos="8505"/>
      </w:tabs>
      <w:jc w:val="both"/>
    </w:pPr>
  </w:style>
  <w:style w:type="paragraph" w:customStyle="1" w:styleId="ZPAbstrakt--nadpis">
    <w:name w:val="ZP: Abstrakt -- nadpis"/>
    <w:basedOn w:val="ZPVechnynadpisy"/>
    <w:rsid w:val="00893FBC"/>
    <w:pPr>
      <w:spacing w:before="1200" w:after="140"/>
    </w:pPr>
  </w:style>
  <w:style w:type="character" w:styleId="Zstupntext">
    <w:name w:val="Placeholder Text"/>
    <w:basedOn w:val="Standardnpsmoodstavce"/>
    <w:uiPriority w:val="99"/>
    <w:semiHidden/>
    <w:rsid w:val="005930B2"/>
    <w:rPr>
      <w:color w:val="808080"/>
    </w:rPr>
  </w:style>
  <w:style w:type="paragraph" w:customStyle="1" w:styleId="ZPNadpisObsah">
    <w:name w:val="ZP: Nadpis Obsah"/>
    <w:basedOn w:val="ZPHlavnnadpis"/>
    <w:next w:val="ZPObsahovpoloky"/>
    <w:rsid w:val="0070692E"/>
    <w:pPr>
      <w:numPr>
        <w:numId w:val="0"/>
      </w:numPr>
      <w:spacing w:before="560"/>
    </w:pPr>
  </w:style>
  <w:style w:type="paragraph" w:styleId="Obsah2">
    <w:name w:val="toc 2"/>
    <w:basedOn w:val="ZPObsahovpoloky"/>
    <w:autoRedefine/>
    <w:uiPriority w:val="39"/>
    <w:rsid w:val="00893FBC"/>
    <w:pPr>
      <w:tabs>
        <w:tab w:val="left" w:pos="851"/>
        <w:tab w:val="right" w:leader="dot" w:pos="8505"/>
      </w:tabs>
      <w:spacing w:before="120"/>
      <w:ind w:left="850" w:hanging="612"/>
    </w:pPr>
    <w:rPr>
      <w:iCs/>
    </w:rPr>
  </w:style>
  <w:style w:type="paragraph" w:styleId="Obsah3">
    <w:name w:val="toc 3"/>
    <w:basedOn w:val="ZPObsahovpoloky"/>
    <w:autoRedefine/>
    <w:uiPriority w:val="39"/>
    <w:rsid w:val="00595158"/>
    <w:pPr>
      <w:tabs>
        <w:tab w:val="left" w:pos="1361"/>
        <w:tab w:val="right" w:leader="dot" w:pos="8505"/>
      </w:tabs>
      <w:spacing w:before="120"/>
      <w:ind w:left="1361" w:hanging="879"/>
    </w:pPr>
  </w:style>
  <w:style w:type="paragraph" w:styleId="Obsah4">
    <w:name w:val="toc 4"/>
    <w:basedOn w:val="Normln"/>
    <w:next w:val="Normln"/>
    <w:autoRedefine/>
    <w:semiHidden/>
    <w:rsid w:val="00A86718"/>
    <w:pPr>
      <w:ind w:left="720"/>
    </w:pPr>
    <w:rPr>
      <w:sz w:val="20"/>
      <w:szCs w:val="20"/>
    </w:rPr>
  </w:style>
  <w:style w:type="paragraph" w:styleId="Obsah5">
    <w:name w:val="toc 5"/>
    <w:basedOn w:val="ZPObsahovpoloky"/>
    <w:next w:val="Obsah6"/>
    <w:uiPriority w:val="39"/>
    <w:rsid w:val="00C51621"/>
    <w:pPr>
      <w:tabs>
        <w:tab w:val="left" w:pos="1134"/>
        <w:tab w:val="right" w:leader="dot" w:pos="8505"/>
      </w:tabs>
      <w:spacing w:after="120"/>
      <w:ind w:left="1134" w:hanging="1134"/>
    </w:pPr>
    <w:rPr>
      <w:szCs w:val="20"/>
    </w:rPr>
  </w:style>
  <w:style w:type="paragraph" w:styleId="Obsah6">
    <w:name w:val="toc 6"/>
    <w:basedOn w:val="Normln"/>
    <w:next w:val="Normln"/>
    <w:autoRedefine/>
    <w:semiHidden/>
    <w:rsid w:val="00A86718"/>
    <w:pPr>
      <w:ind w:left="1200"/>
    </w:pPr>
    <w:rPr>
      <w:sz w:val="20"/>
      <w:szCs w:val="20"/>
    </w:rPr>
  </w:style>
  <w:style w:type="paragraph" w:styleId="Obsah7">
    <w:name w:val="toc 7"/>
    <w:basedOn w:val="Normln"/>
    <w:next w:val="Normln"/>
    <w:autoRedefine/>
    <w:semiHidden/>
    <w:rsid w:val="00A86718"/>
    <w:pPr>
      <w:ind w:left="1440"/>
    </w:pPr>
    <w:rPr>
      <w:sz w:val="20"/>
      <w:szCs w:val="20"/>
    </w:rPr>
  </w:style>
  <w:style w:type="paragraph" w:styleId="Obsah8">
    <w:name w:val="toc 8"/>
    <w:basedOn w:val="Normln"/>
    <w:next w:val="Normln"/>
    <w:autoRedefine/>
    <w:semiHidden/>
    <w:rsid w:val="00A86718"/>
    <w:pPr>
      <w:ind w:left="1680"/>
    </w:pPr>
    <w:rPr>
      <w:sz w:val="20"/>
      <w:szCs w:val="20"/>
    </w:rPr>
  </w:style>
  <w:style w:type="paragraph" w:styleId="Obsah9">
    <w:name w:val="toc 9"/>
    <w:basedOn w:val="Obsah10"/>
    <w:rsid w:val="00D06678"/>
  </w:style>
  <w:style w:type="paragraph" w:customStyle="1" w:styleId="Obsah10">
    <w:name w:val="Obsah 10"/>
    <w:basedOn w:val="Obsah1"/>
    <w:rsid w:val="00D06678"/>
    <w:pPr>
      <w:tabs>
        <w:tab w:val="clear" w:pos="480"/>
        <w:tab w:val="left" w:pos="851"/>
      </w:tabs>
    </w:pPr>
    <w:rPr>
      <w:b w:val="0"/>
    </w:rPr>
  </w:style>
  <w:style w:type="paragraph" w:customStyle="1" w:styleId="ZPPodsekce">
    <w:name w:val="ZP: Podsekce"/>
    <w:basedOn w:val="ZPVechnynadpisy"/>
    <w:next w:val="ZPZklad"/>
    <w:rsid w:val="007E6199"/>
    <w:pPr>
      <w:numPr>
        <w:ilvl w:val="2"/>
        <w:numId w:val="5"/>
      </w:numPr>
      <w:spacing w:before="280" w:after="140"/>
      <w:outlineLvl w:val="2"/>
    </w:pPr>
  </w:style>
  <w:style w:type="table" w:styleId="Tabulkasprostorovmiefekty1">
    <w:name w:val="Table 3D effects 1"/>
    <w:basedOn w:val="Normlntabulka"/>
    <w:semiHidden/>
    <w:rsid w:val="003451D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semiHidden/>
    <w:rsid w:val="003451D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semiHidden/>
    <w:rsid w:val="003451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1">
    <w:name w:val="Table Subtle 1"/>
    <w:basedOn w:val="Normlntabulka"/>
    <w:semiHidden/>
    <w:rsid w:val="003451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semiHidden/>
    <w:rsid w:val="003451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vbloku">
    <w:name w:val="Block Text"/>
    <w:basedOn w:val="Normln"/>
    <w:semiHidden/>
    <w:rsid w:val="003451DC"/>
    <w:pPr>
      <w:spacing w:after="120"/>
      <w:ind w:left="1440" w:right="1440"/>
    </w:pPr>
  </w:style>
  <w:style w:type="character" w:styleId="UkzkaHTML">
    <w:name w:val="HTML Sample"/>
    <w:semiHidden/>
    <w:rsid w:val="003451DC"/>
    <w:rPr>
      <w:rFonts w:ascii="Courier New" w:hAnsi="Courier New" w:cs="Courier New"/>
    </w:rPr>
  </w:style>
  <w:style w:type="table" w:styleId="Webovtabulka1">
    <w:name w:val="Table Web 1"/>
    <w:basedOn w:val="Normlntabulka"/>
    <w:semiHidden/>
    <w:rsid w:val="003451D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semiHidden/>
    <w:rsid w:val="003451D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semiHidden/>
    <w:rsid w:val="003451D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hlavzprvy">
    <w:name w:val="Message Header"/>
    <w:basedOn w:val="Normln"/>
    <w:semiHidden/>
    <w:rsid w:val="003451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Zkladntext">
    <w:name w:val="Body Text"/>
    <w:basedOn w:val="Normln"/>
    <w:semiHidden/>
    <w:rsid w:val="003451DC"/>
    <w:pPr>
      <w:spacing w:after="120"/>
    </w:pPr>
  </w:style>
  <w:style w:type="paragraph" w:styleId="Zkladntext-prvnodsazen">
    <w:name w:val="Body Text First Indent"/>
    <w:basedOn w:val="Zkladntext"/>
    <w:semiHidden/>
    <w:rsid w:val="003451DC"/>
    <w:pPr>
      <w:ind w:firstLine="210"/>
    </w:pPr>
  </w:style>
  <w:style w:type="paragraph" w:styleId="Zkladntextodsazen">
    <w:name w:val="Body Text Indent"/>
    <w:basedOn w:val="Normln"/>
    <w:semiHidden/>
    <w:rsid w:val="003451DC"/>
    <w:pPr>
      <w:spacing w:after="120"/>
      <w:ind w:left="283"/>
    </w:pPr>
  </w:style>
  <w:style w:type="paragraph" w:styleId="Zkladntext-prvnodsazen2">
    <w:name w:val="Body Text First Indent 2"/>
    <w:basedOn w:val="Zkladntextodsazen"/>
    <w:semiHidden/>
    <w:rsid w:val="003451DC"/>
    <w:pPr>
      <w:ind w:firstLine="210"/>
    </w:pPr>
  </w:style>
  <w:style w:type="paragraph" w:styleId="Zkladntext2">
    <w:name w:val="Body Text 2"/>
    <w:basedOn w:val="Normln"/>
    <w:semiHidden/>
    <w:rsid w:val="003451DC"/>
    <w:pPr>
      <w:spacing w:after="120" w:line="480" w:lineRule="auto"/>
    </w:pPr>
  </w:style>
  <w:style w:type="paragraph" w:styleId="Zkladntext3">
    <w:name w:val="Body Text 3"/>
    <w:basedOn w:val="Normln"/>
    <w:semiHidden/>
    <w:rsid w:val="003451DC"/>
    <w:pPr>
      <w:spacing w:after="120"/>
    </w:pPr>
    <w:rPr>
      <w:sz w:val="16"/>
      <w:szCs w:val="16"/>
    </w:rPr>
  </w:style>
  <w:style w:type="paragraph" w:styleId="Zkladntextodsazen2">
    <w:name w:val="Body Text Indent 2"/>
    <w:basedOn w:val="Normln"/>
    <w:semiHidden/>
    <w:rsid w:val="003451DC"/>
    <w:pPr>
      <w:spacing w:after="120" w:line="480" w:lineRule="auto"/>
      <w:ind w:left="283"/>
    </w:pPr>
  </w:style>
  <w:style w:type="paragraph" w:styleId="Zkladntextodsazen3">
    <w:name w:val="Body Text Indent 3"/>
    <w:basedOn w:val="Normln"/>
    <w:semiHidden/>
    <w:rsid w:val="003451DC"/>
    <w:pPr>
      <w:spacing w:after="120"/>
      <w:ind w:left="283"/>
    </w:pPr>
    <w:rPr>
      <w:sz w:val="16"/>
      <w:szCs w:val="16"/>
    </w:rPr>
  </w:style>
  <w:style w:type="paragraph" w:styleId="Zvr">
    <w:name w:val="Closing"/>
    <w:basedOn w:val="Normln"/>
    <w:semiHidden/>
    <w:rsid w:val="003451DC"/>
    <w:pPr>
      <w:ind w:left="4252"/>
    </w:pPr>
  </w:style>
  <w:style w:type="paragraph" w:styleId="Zptenadresanaoblku">
    <w:name w:val="envelope return"/>
    <w:basedOn w:val="Normln"/>
    <w:semiHidden/>
    <w:rsid w:val="003451DC"/>
    <w:rPr>
      <w:rFonts w:ascii="Arial" w:hAnsi="Arial" w:cs="Arial"/>
      <w:sz w:val="20"/>
      <w:szCs w:val="20"/>
    </w:rPr>
  </w:style>
  <w:style w:type="paragraph" w:customStyle="1" w:styleId="ZPVzorec--separace">
    <w:name w:val="ZP: Vzorec -- separace"/>
    <w:basedOn w:val="ZPTabseparace"/>
    <w:rsid w:val="00C828D0"/>
    <w:pPr>
      <w:spacing w:before="0"/>
    </w:pPr>
  </w:style>
  <w:style w:type="paragraph" w:customStyle="1" w:styleId="ZPTabseparace">
    <w:name w:val="ZP: Tab. separace"/>
    <w:basedOn w:val="ZPZklad"/>
    <w:next w:val="ZPZklad"/>
    <w:rsid w:val="003C52CA"/>
    <w:pPr>
      <w:spacing w:before="280" w:line="0" w:lineRule="atLeast"/>
    </w:pPr>
    <w:rPr>
      <w:sz w:val="20"/>
    </w:rPr>
  </w:style>
  <w:style w:type="paragraph" w:customStyle="1" w:styleId="ZPPopisky">
    <w:name w:val="ZP: Popisky"/>
    <w:basedOn w:val="ZPZklad"/>
    <w:next w:val="ZPZklad"/>
    <w:rsid w:val="00857D84"/>
    <w:pPr>
      <w:keepNext/>
      <w:keepLines/>
      <w:spacing w:line="240" w:lineRule="atLeast"/>
      <w:jc w:val="left"/>
    </w:pPr>
    <w:rPr>
      <w:sz w:val="20"/>
    </w:rPr>
  </w:style>
  <w:style w:type="paragraph" w:customStyle="1" w:styleId="ZPPopisektabulky">
    <w:name w:val="ZP: Popisek tabulky"/>
    <w:basedOn w:val="ZPPopisky"/>
    <w:next w:val="ZPZklad"/>
    <w:rsid w:val="006B4A28"/>
    <w:pPr>
      <w:numPr>
        <w:numId w:val="3"/>
      </w:numPr>
      <w:tabs>
        <w:tab w:val="left" w:pos="924"/>
      </w:tabs>
      <w:spacing w:before="280" w:after="140"/>
      <w:outlineLvl w:val="4"/>
    </w:pPr>
  </w:style>
  <w:style w:type="paragraph" w:customStyle="1" w:styleId="ZPPopisekobrzku">
    <w:name w:val="ZP: Popisek obrázku"/>
    <w:basedOn w:val="ZPPopisky"/>
    <w:next w:val="ZPZklad"/>
    <w:rsid w:val="001C1F82"/>
    <w:pPr>
      <w:keepNext w:val="0"/>
      <w:numPr>
        <w:numId w:val="4"/>
      </w:numPr>
      <w:tabs>
        <w:tab w:val="left" w:pos="924"/>
      </w:tabs>
      <w:spacing w:after="280"/>
      <w:outlineLvl w:val="4"/>
    </w:pPr>
  </w:style>
  <w:style w:type="table" w:styleId="Mkatabulky">
    <w:name w:val="Table Grid"/>
    <w:basedOn w:val="Normlntabulka"/>
    <w:uiPriority w:val="39"/>
    <w:rsid w:val="0083198F"/>
    <w:pPr>
      <w:keepNext/>
      <w:keepLines/>
      <w:suppressAutoHyphens/>
      <w:spacing w:line="280" w:lineRule="atLeast"/>
      <w:jc w:val="center"/>
    </w:pPr>
    <w:rPr>
      <w:rFonts w:ascii="Bookman Old Style" w:hAnsi="Bookman Old Style"/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DengXian" w:hAnsi="DengXian"/>
        <w:sz w:val="24"/>
      </w:rPr>
    </w:tblStylePr>
  </w:style>
  <w:style w:type="character" w:customStyle="1" w:styleId="ZPLiteratura--jmnoautora">
    <w:name w:val="ZP: Literatura -- jméno autora"/>
    <w:rsid w:val="00B06CB3"/>
    <w:rPr>
      <w:smallCaps/>
    </w:rPr>
  </w:style>
  <w:style w:type="character" w:customStyle="1" w:styleId="ZPLiteratura--nzevdla">
    <w:name w:val="ZP: Literatura -- název díla"/>
    <w:rsid w:val="00B06CB3"/>
    <w:rPr>
      <w:i/>
    </w:rPr>
  </w:style>
  <w:style w:type="paragraph" w:customStyle="1" w:styleId="ZPLiteratura">
    <w:name w:val="ZP: Literatura"/>
    <w:basedOn w:val="ZPZklad"/>
    <w:rsid w:val="00525AA4"/>
    <w:pPr>
      <w:spacing w:before="60"/>
      <w:ind w:left="480" w:hanging="480"/>
      <w:jc w:val="left"/>
    </w:pPr>
  </w:style>
  <w:style w:type="character" w:customStyle="1" w:styleId="ZPVyznaen1">
    <w:name w:val="ZP: Vyznačení 1"/>
    <w:rsid w:val="005253A0"/>
    <w:rPr>
      <w:i/>
    </w:rPr>
  </w:style>
  <w:style w:type="character" w:customStyle="1" w:styleId="ZPVyznaen2">
    <w:name w:val="ZP: Vyznačení 2"/>
    <w:rsid w:val="005253A0"/>
    <w:rPr>
      <w:b/>
    </w:rPr>
  </w:style>
  <w:style w:type="paragraph" w:customStyle="1" w:styleId="Styl1">
    <w:name w:val="Styl1"/>
    <w:basedOn w:val="Normln"/>
    <w:semiHidden/>
    <w:rsid w:val="008A0030"/>
    <w:pPr>
      <w:keepNext/>
      <w:keepLines/>
      <w:suppressAutoHyphens/>
    </w:pPr>
  </w:style>
  <w:style w:type="paragraph" w:customStyle="1" w:styleId="ZPPodpisprohlen">
    <w:name w:val="ZP: Podpis prohlášení"/>
    <w:basedOn w:val="ZPZklad"/>
    <w:rsid w:val="00A704DC"/>
    <w:pPr>
      <w:tabs>
        <w:tab w:val="left" w:pos="5103"/>
        <w:tab w:val="right" w:leader="dot" w:pos="8505"/>
      </w:tabs>
      <w:spacing w:before="720"/>
    </w:pPr>
  </w:style>
  <w:style w:type="character" w:customStyle="1" w:styleId="ZPAnglicktext">
    <w:name w:val="ZP: Anglický text"/>
    <w:rsid w:val="000F1C94"/>
    <w:rPr>
      <w:lang w:val="en-GB"/>
    </w:rPr>
  </w:style>
  <w:style w:type="paragraph" w:customStyle="1" w:styleId="Rozvrendokumentu">
    <w:name w:val="Rozvržení dokumentu"/>
    <w:basedOn w:val="Normln"/>
    <w:semiHidden/>
    <w:rsid w:val="005253A0"/>
    <w:pPr>
      <w:shd w:val="clear" w:color="auto" w:fill="000080"/>
    </w:pPr>
    <w:rPr>
      <w:rFonts w:ascii="Tahoma" w:hAnsi="Tahoma" w:cs="Tahoma"/>
    </w:rPr>
  </w:style>
  <w:style w:type="paragraph" w:customStyle="1" w:styleId="ZPObrzek">
    <w:name w:val="ZP: Obrázek"/>
    <w:next w:val="ZPPopisekobrzku"/>
    <w:rsid w:val="00C24A4C"/>
    <w:pPr>
      <w:keepNext/>
      <w:keepLines/>
      <w:spacing w:before="280" w:after="140"/>
      <w:jc w:val="center"/>
    </w:pPr>
    <w:rPr>
      <w:rFonts w:ascii="Bookman Old Style" w:hAnsi="Bookman Old Style"/>
      <w:sz w:val="24"/>
      <w:szCs w:val="24"/>
    </w:rPr>
  </w:style>
  <w:style w:type="paragraph" w:customStyle="1" w:styleId="ZPBukatab">
    <w:name w:val="ZP: Buňka tab."/>
    <w:basedOn w:val="ZPZklad"/>
    <w:rsid w:val="00525AA4"/>
    <w:pPr>
      <w:keepLines/>
      <w:suppressAutoHyphens/>
      <w:jc w:val="left"/>
    </w:pPr>
  </w:style>
  <w:style w:type="paragraph" w:customStyle="1" w:styleId="ZPBukatab--hlavika">
    <w:name w:val="ZP: Buňka tab. -- hlavička"/>
    <w:basedOn w:val="ZPBukatab"/>
    <w:rsid w:val="001E176F"/>
    <w:pPr>
      <w:keepNext/>
      <w:jc w:val="center"/>
    </w:pPr>
    <w:rPr>
      <w:b/>
    </w:rPr>
  </w:style>
  <w:style w:type="paragraph" w:customStyle="1" w:styleId="ZPBukatab--sted">
    <w:name w:val="ZP: Buňka tab. -- střed"/>
    <w:basedOn w:val="ZPBukatab"/>
    <w:rsid w:val="00525AA4"/>
    <w:pPr>
      <w:keepNext/>
      <w:jc w:val="center"/>
    </w:pPr>
  </w:style>
  <w:style w:type="paragraph" w:customStyle="1" w:styleId="ZPZhlavvpravo">
    <w:name w:val="ZP: Záhlaví vpravo"/>
    <w:basedOn w:val="ZPZhlavstr"/>
    <w:rsid w:val="00713C76"/>
    <w:pPr>
      <w:jc w:val="right"/>
    </w:pPr>
  </w:style>
  <w:style w:type="paragraph" w:customStyle="1" w:styleId="ZPZhlavvlevo">
    <w:name w:val="ZP: Záhlaví vlevo"/>
    <w:basedOn w:val="ZPZhlavstr"/>
    <w:link w:val="ZPZhlavvlevoChar"/>
    <w:rsid w:val="0074241C"/>
    <w:pPr>
      <w:jc w:val="left"/>
    </w:pPr>
  </w:style>
  <w:style w:type="character" w:customStyle="1" w:styleId="ZPZhlavvlevoChar">
    <w:name w:val="ZP: Záhlaví vlevo Char"/>
    <w:basedOn w:val="ZPZhlavstrChar"/>
    <w:link w:val="ZPZhlavvlevo"/>
    <w:rsid w:val="0074241C"/>
    <w:rPr>
      <w:rFonts w:ascii="Cambria" w:hAnsi="Cambria"/>
      <w:sz w:val="24"/>
      <w:szCs w:val="24"/>
    </w:rPr>
  </w:style>
  <w:style w:type="paragraph" w:customStyle="1" w:styleId="ZPKlovslova--nadpis">
    <w:name w:val="ZP: Klíčová slova -- nadpis"/>
    <w:basedOn w:val="ZPZklad"/>
    <w:rsid w:val="007E1ADE"/>
    <w:pPr>
      <w:spacing w:before="280" w:after="140"/>
      <w:jc w:val="left"/>
    </w:pPr>
    <w:rPr>
      <w:b/>
    </w:rPr>
  </w:style>
  <w:style w:type="character" w:customStyle="1" w:styleId="ZPVyrovnvacznakyvtabulkch">
    <w:name w:val="ZP: Vyrovnávací znaky v tabulkách"/>
    <w:rsid w:val="0075091C"/>
    <w:rPr>
      <w:color w:val="FFFFFF"/>
    </w:rPr>
  </w:style>
  <w:style w:type="paragraph" w:customStyle="1" w:styleId="ZPZhlavtitulnlist">
    <w:name w:val="ZP: Záhlaví titulní list"/>
    <w:basedOn w:val="ZPZhlavstr"/>
    <w:rsid w:val="00283847"/>
    <w:rPr>
      <w:b/>
      <w:sz w:val="24"/>
    </w:rPr>
  </w:style>
  <w:style w:type="paragraph" w:customStyle="1" w:styleId="ZPHlavnnadpis--plohy">
    <w:name w:val="ZP: Hlavní nadpis -- přílohy"/>
    <w:basedOn w:val="ZPHlavnnadpis"/>
    <w:next w:val="ZPZklad"/>
    <w:rsid w:val="00796B68"/>
    <w:pPr>
      <w:numPr>
        <w:numId w:val="2"/>
      </w:numPr>
    </w:pPr>
  </w:style>
  <w:style w:type="paragraph" w:customStyle="1" w:styleId="ZPTextyvobrzku">
    <w:name w:val="ZP: Texty v obrázku"/>
    <w:basedOn w:val="ZPPopisky"/>
    <w:rsid w:val="00853C55"/>
    <w:pPr>
      <w:keepNext w:val="0"/>
    </w:pPr>
  </w:style>
  <w:style w:type="paragraph" w:customStyle="1" w:styleId="ZPTabulka--zdroj">
    <w:name w:val="ZP: Tabulka -- zdroj"/>
    <w:basedOn w:val="ZPPopisky"/>
    <w:next w:val="ZPZklad"/>
    <w:qFormat/>
    <w:rsid w:val="0028594B"/>
    <w:pPr>
      <w:spacing w:before="120" w:after="240"/>
    </w:pPr>
  </w:style>
  <w:style w:type="paragraph" w:customStyle="1" w:styleId="ZPPodkovnaprohlen">
    <w:name w:val="ZP: Poděkování a prohlášení"/>
    <w:basedOn w:val="ZPZklad"/>
    <w:qFormat/>
    <w:rsid w:val="00ED6561"/>
    <w:pPr>
      <w:keepNext/>
      <w:keepLines/>
      <w:suppressAutoHyphens/>
      <w:spacing w:before="8000" w:after="140"/>
    </w:pPr>
    <w:rPr>
      <w:b/>
    </w:rPr>
  </w:style>
  <w:style w:type="paragraph" w:customStyle="1" w:styleId="ZPSekce">
    <w:name w:val="ZP: Sekce"/>
    <w:basedOn w:val="ZPVechnynadpisy"/>
    <w:next w:val="ZPZanadpisem"/>
    <w:qFormat/>
    <w:rsid w:val="00334063"/>
    <w:pPr>
      <w:numPr>
        <w:ilvl w:val="1"/>
        <w:numId w:val="5"/>
      </w:numPr>
      <w:spacing w:before="360" w:after="180" w:line="320" w:lineRule="atLeast"/>
      <w:outlineLvl w:val="1"/>
    </w:pPr>
    <w:rPr>
      <w:sz w:val="28"/>
      <w:szCs w:val="28"/>
    </w:rPr>
  </w:style>
  <w:style w:type="paragraph" w:styleId="Normlnweb">
    <w:name w:val="Normal (Web)"/>
    <w:basedOn w:val="Normln"/>
    <w:uiPriority w:val="99"/>
    <w:unhideWhenUsed/>
    <w:rsid w:val="00E62336"/>
    <w:pPr>
      <w:spacing w:before="100" w:beforeAutospacing="1" w:after="100" w:afterAutospacing="1"/>
    </w:pPr>
    <w:rPr>
      <w:rFonts w:eastAsiaTheme="minorEastAsia"/>
    </w:rPr>
  </w:style>
  <w:style w:type="character" w:customStyle="1" w:styleId="ZPZobrazstyl">
    <w:name w:val="ZP: Zobraz styl"/>
    <w:uiPriority w:val="1"/>
    <w:rsid w:val="004272FE"/>
    <w:rPr>
      <w:i/>
    </w:rPr>
  </w:style>
  <w:style w:type="paragraph" w:styleId="Titulek">
    <w:name w:val="caption"/>
    <w:basedOn w:val="Normln"/>
    <w:next w:val="Normln"/>
    <w:rsid w:val="00453940"/>
    <w:pPr>
      <w:spacing w:after="200"/>
    </w:pPr>
    <w:rPr>
      <w:i/>
      <w:iCs/>
      <w:color w:val="44546A" w:themeColor="text2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896523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rsid w:val="00D94D74"/>
  </w:style>
  <w:style w:type="character" w:styleId="Nevyeenzmnka">
    <w:name w:val="Unresolved Mention"/>
    <w:basedOn w:val="Standardnpsmoodstavce"/>
    <w:uiPriority w:val="99"/>
    <w:semiHidden/>
    <w:unhideWhenUsed/>
    <w:rsid w:val="005612FF"/>
    <w:rPr>
      <w:color w:val="605E5C"/>
      <w:shd w:val="clear" w:color="auto" w:fill="E1DFDD"/>
    </w:rPr>
  </w:style>
  <w:style w:type="character" w:customStyle="1" w:styleId="ui-provider">
    <w:name w:val="ui-provider"/>
    <w:basedOn w:val="Standardnpsmoodstavce"/>
    <w:rsid w:val="005612FF"/>
  </w:style>
  <w:style w:type="character" w:styleId="Sledovanodkaz">
    <w:name w:val="FollowedHyperlink"/>
    <w:basedOn w:val="Standardnpsmoodstavce"/>
    <w:rsid w:val="0088042A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7C0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rounakbanik/the-movies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yuka\baksem\bakprace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Ryb11</b:Tag>
    <b:SourceType>Book</b:SourceType>
    <b:Guid>{DD0DF614-B585-4599-8BFC-82A67405E85E}</b:Guid>
    <b:Author>
      <b:Author>
        <b:NameList>
          <b:Person>
            <b:Last>Rybička</b:Last>
            <b:First>Jiří</b:First>
          </b:Person>
          <b:Person>
            <b:Last>Čačková</b:Last>
            <b:First>Petra</b:First>
          </b:Person>
          <b:Person>
            <b:Last>Přichystal</b:Last>
            <b:First>Jan</b:First>
          </b:Person>
        </b:NameList>
      </b:Author>
    </b:Author>
    <b:Title>Průvodce tvorbou dokumentů</b:Title>
    <b:Year>2011</b:Year>
    <b:City>Bučovice</b:City>
    <b:Publisher>Martin Stříž</b:Publisher>
    <b:StandardNumber>ISBN 978-80-77889-78-X</b:StandardNumber>
    <b:RefOrder>1</b:RefOrder>
  </b:Source>
</b:Sources>
</file>

<file path=customXml/itemProps1.xml><?xml version="1.0" encoding="utf-8"?>
<ds:datastoreItem xmlns:ds="http://schemas.openxmlformats.org/officeDocument/2006/customXml" ds:itemID="{F26287A0-5E7A-4964-BEA2-3694D312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bakprace.dot</Template>
  <TotalTime>3188</TotalTime>
  <Pages>14</Pages>
  <Words>268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Company>MJ</Company>
  <LinksUpToDate>false</LinksUpToDate>
  <CharactersWithSpaces>1850</CharactersWithSpaces>
  <SharedDoc>false</SharedDoc>
  <HLinks>
    <vt:vector size="114" baseType="variant">
      <vt:variant>
        <vt:i4>1114193</vt:i4>
      </vt:variant>
      <vt:variant>
        <vt:i4>261</vt:i4>
      </vt:variant>
      <vt:variant>
        <vt:i4>0</vt:i4>
      </vt:variant>
      <vt:variant>
        <vt:i4>5</vt:i4>
      </vt:variant>
      <vt:variant>
        <vt:lpwstr>https://www.ukessays.com/essays/business/strategy-is-the-direction-and-scope-of-an-organisation-business-essay.php?vref=1</vt:lpwstr>
      </vt:variant>
      <vt:variant>
        <vt:lpwstr/>
      </vt:variant>
      <vt:variant>
        <vt:i4>3407994</vt:i4>
      </vt:variant>
      <vt:variant>
        <vt:i4>258</vt:i4>
      </vt:variant>
      <vt:variant>
        <vt:i4>0</vt:i4>
      </vt:variant>
      <vt:variant>
        <vt:i4>5</vt:i4>
      </vt:variant>
      <vt:variant>
        <vt:lpwstr>https://tradingeconomics.com/czech-republic/gdp</vt:lpwstr>
      </vt:variant>
      <vt:variant>
        <vt:lpwstr/>
      </vt:variant>
      <vt:variant>
        <vt:i4>5046285</vt:i4>
      </vt:variant>
      <vt:variant>
        <vt:i4>255</vt:i4>
      </vt:variant>
      <vt:variant>
        <vt:i4>0</vt:i4>
      </vt:variant>
      <vt:variant>
        <vt:i4>5</vt:i4>
      </vt:variant>
      <vt:variant>
        <vt:lpwstr>https://shorturl.at/aklzS</vt:lpwstr>
      </vt:variant>
      <vt:variant>
        <vt:lpwstr/>
      </vt:variant>
      <vt:variant>
        <vt:i4>720973</vt:i4>
      </vt:variant>
      <vt:variant>
        <vt:i4>252</vt:i4>
      </vt:variant>
      <vt:variant>
        <vt:i4>0</vt:i4>
      </vt:variant>
      <vt:variant>
        <vt:i4>5</vt:i4>
      </vt:variant>
      <vt:variant>
        <vt:lpwstr>https://www.mfcr.cz/cs/rozpoctova-politika/makroekonomika/makroekonomicka-predikce/2023/makroekonomicka-predikce-srpen-2023-52667</vt:lpwstr>
      </vt:variant>
      <vt:variant>
        <vt:lpwstr/>
      </vt:variant>
      <vt:variant>
        <vt:i4>131156</vt:i4>
      </vt:variant>
      <vt:variant>
        <vt:i4>249</vt:i4>
      </vt:variant>
      <vt:variant>
        <vt:i4>0</vt:i4>
      </vt:variant>
      <vt:variant>
        <vt:i4>5</vt:i4>
      </vt:variant>
      <vt:variant>
        <vt:lpwstr>https://www.investopedia.com/terms/s/swot.asp</vt:lpwstr>
      </vt:variant>
      <vt:variant>
        <vt:lpwstr>toc-what-is-swot-analysis</vt:lpwstr>
      </vt:variant>
      <vt:variant>
        <vt:i4>5374078</vt:i4>
      </vt:variant>
      <vt:variant>
        <vt:i4>246</vt:i4>
      </vt:variant>
      <vt:variant>
        <vt:i4>0</vt:i4>
      </vt:variant>
      <vt:variant>
        <vt:i4>5</vt:i4>
      </vt:variant>
      <vt:variant>
        <vt:lpwstr>https://is.muni.cz/th/vyw7o/Marketingovy_plan.pdf</vt:lpwstr>
      </vt:variant>
      <vt:variant>
        <vt:lpwstr/>
      </vt:variant>
      <vt:variant>
        <vt:i4>7405600</vt:i4>
      </vt:variant>
      <vt:variant>
        <vt:i4>243</vt:i4>
      </vt:variant>
      <vt:variant>
        <vt:i4>0</vt:i4>
      </vt:variant>
      <vt:variant>
        <vt:i4>5</vt:i4>
      </vt:variant>
      <vt:variant>
        <vt:lpwstr>https://www.indeed.com/career-advice/career-development/swot-matrix</vt:lpwstr>
      </vt:variant>
      <vt:variant>
        <vt:lpwstr/>
      </vt:variant>
      <vt:variant>
        <vt:i4>3604600</vt:i4>
      </vt:variant>
      <vt:variant>
        <vt:i4>240</vt:i4>
      </vt:variant>
      <vt:variant>
        <vt:i4>0</vt:i4>
      </vt:variant>
      <vt:variant>
        <vt:i4>5</vt:i4>
      </vt:variant>
      <vt:variant>
        <vt:lpwstr>https://www.czso.cz/csu/czso/inflation-rate</vt:lpwstr>
      </vt:variant>
      <vt:variant>
        <vt:lpwstr/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_Toc151901338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_Toc151901337</vt:lpwstr>
      </vt:variant>
      <vt:variant>
        <vt:i4>1638451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_Toc151901336</vt:lpwstr>
      </vt:variant>
      <vt:variant>
        <vt:i4>1638451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_Toc151901335</vt:lpwstr>
      </vt:variant>
      <vt:variant>
        <vt:i4>1638451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_Toc151901334</vt:lpwstr>
      </vt:variant>
      <vt:variant>
        <vt:i4>1638451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_Toc151901333</vt:lpwstr>
      </vt:variant>
      <vt:variant>
        <vt:i4>1638451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_Toc151901332</vt:lpwstr>
      </vt:variant>
      <vt:variant>
        <vt:i4>1638451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_Toc151901331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_Toc151901330</vt:lpwstr>
      </vt:variant>
      <vt:variant>
        <vt:i4>3539014</vt:i4>
      </vt:variant>
      <vt:variant>
        <vt:i4>134</vt:i4>
      </vt:variant>
      <vt:variant>
        <vt:i4>0</vt:i4>
      </vt:variant>
      <vt:variant>
        <vt:i4>5</vt:i4>
      </vt:variant>
      <vt:variant>
        <vt:lpwstr>https://mendelu-my.sharepoint.com/personal/xlysova_mendelu_cz/Documents/Microsoft Teams Chat Files/SM_seminar_work.docx</vt:lpwstr>
      </vt:variant>
      <vt:variant>
        <vt:lpwstr>_Toc151901329</vt:lpwstr>
      </vt:variant>
      <vt:variant>
        <vt:i4>3539014</vt:i4>
      </vt:variant>
      <vt:variant>
        <vt:i4>128</vt:i4>
      </vt:variant>
      <vt:variant>
        <vt:i4>0</vt:i4>
      </vt:variant>
      <vt:variant>
        <vt:i4>5</vt:i4>
      </vt:variant>
      <vt:variant>
        <vt:lpwstr>https://mendelu-my.sharepoint.com/personal/xlysova_mendelu_cz/Documents/Microsoft Teams Chat Files/SM_seminar_work.docx</vt:lpwstr>
      </vt:variant>
      <vt:variant>
        <vt:lpwstr>_Toc151901328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>Jirka</dc:creator>
  <cp:keywords/>
  <cp:lastModifiedBy>Pavel Bulín</cp:lastModifiedBy>
  <cp:revision>360</cp:revision>
  <cp:lastPrinted>1900-01-01T08:00:00Z</cp:lastPrinted>
  <dcterms:created xsi:type="dcterms:W3CDTF">2019-03-19T02:44:00Z</dcterms:created>
  <dcterms:modified xsi:type="dcterms:W3CDTF">2024-01-22T15:39:00Z</dcterms:modified>
</cp:coreProperties>
</file>